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325" w14:textId="77777777" w:rsidR="00207075" w:rsidRDefault="00000000">
      <w:pPr>
        <w:spacing w:line="360" w:lineRule="auto"/>
        <w:ind w:firstLineChars="300" w:firstLine="720"/>
        <w:jc w:val="center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花开堪折直须折</w:t>
      </w:r>
    </w:p>
    <w:p w14:paraId="70A405FD" w14:textId="77777777" w:rsidR="00207075" w:rsidRDefault="00207075">
      <w:pPr>
        <w:spacing w:line="360" w:lineRule="auto"/>
        <w:ind w:firstLine="420"/>
        <w:rPr>
          <w:rFonts w:ascii="宋体" w:eastAsia="宋体" w:hAnsi="宋体" w:cs="黑体"/>
          <w:sz w:val="24"/>
        </w:rPr>
      </w:pPr>
    </w:p>
    <w:p w14:paraId="5F86B9E9" w14:textId="77777777" w:rsidR="00207075" w:rsidRDefault="00000000">
      <w:pPr>
        <w:spacing w:line="360" w:lineRule="auto"/>
        <w:ind w:firstLine="42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文案：</w:t>
      </w:r>
    </w:p>
    <w:p w14:paraId="4E971B5A" w14:textId="77777777" w:rsidR="00207075" w:rsidRDefault="00000000">
      <w:pPr>
        <w:spacing w:line="360" w:lineRule="auto"/>
        <w:ind w:firstLine="42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帝业飘摇，他隐身前行，所求不过一个太平盛世；前路磕绊，她命运多舛，所愿不过一丝温暖。她遇见了他，</w:t>
      </w:r>
      <w:proofErr w:type="gramStart"/>
      <w:r>
        <w:rPr>
          <w:rFonts w:ascii="宋体" w:eastAsia="宋体" w:hAnsi="宋体" w:cs="黑体" w:hint="eastAsia"/>
          <w:sz w:val="24"/>
        </w:rPr>
        <w:t>终知浮世</w:t>
      </w:r>
      <w:proofErr w:type="gramEnd"/>
      <w:r>
        <w:rPr>
          <w:rFonts w:ascii="宋体" w:eastAsia="宋体" w:hAnsi="宋体" w:cs="黑体" w:hint="eastAsia"/>
          <w:sz w:val="24"/>
        </w:rPr>
        <w:t>三千，她亦有能够追逐的日子；他遇见了她，终明肩上的万斤重责，</w:t>
      </w:r>
      <w:proofErr w:type="gramStart"/>
      <w:r>
        <w:rPr>
          <w:rFonts w:ascii="宋体" w:eastAsia="宋体" w:hAnsi="宋体" w:cs="黑体" w:hint="eastAsia"/>
          <w:sz w:val="24"/>
        </w:rPr>
        <w:t>也难抵她的</w:t>
      </w:r>
      <w:proofErr w:type="gramEnd"/>
      <w:r>
        <w:rPr>
          <w:rFonts w:ascii="宋体" w:eastAsia="宋体" w:hAnsi="宋体" w:cs="黑体" w:hint="eastAsia"/>
          <w:sz w:val="24"/>
        </w:rPr>
        <w:t>一笑……</w:t>
      </w:r>
    </w:p>
    <w:p w14:paraId="16012144" w14:textId="77777777" w:rsidR="00207075" w:rsidRDefault="00207075">
      <w:pPr>
        <w:spacing w:line="360" w:lineRule="auto"/>
        <w:ind w:firstLine="420"/>
        <w:rPr>
          <w:rFonts w:ascii="宋体" w:eastAsia="宋体" w:hAnsi="宋体" w:cs="黑体"/>
          <w:sz w:val="24"/>
        </w:rPr>
      </w:pPr>
    </w:p>
    <w:p w14:paraId="4465F1D0" w14:textId="77777777" w:rsidR="00207075" w:rsidRDefault="00000000">
      <w:pPr>
        <w:spacing w:line="360" w:lineRule="auto"/>
        <w:ind w:firstLine="42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楔子</w:t>
      </w:r>
    </w:p>
    <w:p w14:paraId="15FA96A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庆历十二年  寒冬  长安</w:t>
      </w:r>
    </w:p>
    <w:p w14:paraId="497323B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“娘娘，外面愈发的寒冷，您在这儿都站了几个时辰了，我们赶紧进屋去吧。”阿娜的声音在这迷蒙的雾气中散了开来。她仿若未闻，依旧望着那白茫茫的一片。</w:t>
      </w:r>
    </w:p>
    <w:p w14:paraId="612E1E8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目光，虔诚。</w:t>
      </w:r>
    </w:p>
    <w:p w14:paraId="41556B2B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“又下雪了呢……”</w:t>
      </w:r>
    </w:p>
    <w:p w14:paraId="04FD39D3" w14:textId="77777777" w:rsidR="00207075" w:rsidRDefault="00207075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</w:p>
    <w:p w14:paraId="01A00808" w14:textId="77777777" w:rsidR="00207075" w:rsidRDefault="00000000">
      <w:pPr>
        <w:spacing w:line="360" w:lineRule="auto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一、静女其</w:t>
      </w:r>
      <w:proofErr w:type="gramStart"/>
      <w:r>
        <w:rPr>
          <w:rFonts w:ascii="宋体" w:eastAsia="宋体" w:hAnsi="宋体" w:cs="黑体" w:hint="eastAsia"/>
          <w:sz w:val="24"/>
          <w:szCs w:val="32"/>
        </w:rPr>
        <w:t>姝</w:t>
      </w:r>
      <w:proofErr w:type="gramEnd"/>
    </w:p>
    <w:p w14:paraId="7360CD1B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我出生的那日，南国迎来了罕见的大雪。自那日起，雪渐厚，</w:t>
      </w:r>
      <w:proofErr w:type="gramStart"/>
      <w:r>
        <w:rPr>
          <w:rFonts w:ascii="宋体" w:eastAsia="宋体" w:hAnsi="宋体" w:hint="eastAsia"/>
          <w:sz w:val="24"/>
          <w:szCs w:val="32"/>
        </w:rPr>
        <w:t>深丈余</w:t>
      </w:r>
      <w:proofErr w:type="gramEnd"/>
      <w:r>
        <w:rPr>
          <w:rFonts w:ascii="宋体" w:eastAsia="宋体" w:hAnsi="宋体" w:hint="eastAsia"/>
          <w:sz w:val="24"/>
          <w:szCs w:val="32"/>
        </w:rPr>
        <w:t>，</w:t>
      </w:r>
      <w:proofErr w:type="gramStart"/>
      <w:r>
        <w:rPr>
          <w:rFonts w:ascii="宋体" w:eastAsia="宋体" w:hAnsi="宋体" w:hint="eastAsia"/>
          <w:sz w:val="24"/>
          <w:szCs w:val="32"/>
        </w:rPr>
        <w:t>谷坑皆</w:t>
      </w:r>
      <w:proofErr w:type="gramEnd"/>
      <w:r>
        <w:rPr>
          <w:rFonts w:ascii="宋体" w:eastAsia="宋体" w:hAnsi="宋体" w:hint="eastAsia"/>
          <w:sz w:val="24"/>
          <w:szCs w:val="32"/>
        </w:rPr>
        <w:t>满，冻死者甚众，一时间百姓饥寒交迫，哀鸿遍野。</w:t>
      </w:r>
    </w:p>
    <w:p w14:paraId="63A9797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此时，钦天监挥下一卷预示。于是举国皆言小公主乃祸国妖孽，大臣们竞相上奏，力求父皇烧死尚在襁褓中的我，无奈之下，母亲以死请愿，换我苟延</w:t>
      </w:r>
      <w:proofErr w:type="gramStart"/>
      <w:r>
        <w:rPr>
          <w:rFonts w:ascii="宋体" w:eastAsia="宋体" w:hAnsi="宋体" w:hint="eastAsia"/>
          <w:sz w:val="24"/>
          <w:szCs w:val="32"/>
        </w:rPr>
        <w:t>存活于掖庭</w:t>
      </w:r>
      <w:proofErr w:type="gramEnd"/>
      <w:r>
        <w:rPr>
          <w:rFonts w:ascii="宋体" w:eastAsia="宋体" w:hAnsi="宋体" w:hint="eastAsia"/>
          <w:sz w:val="24"/>
          <w:szCs w:val="32"/>
        </w:rPr>
        <w:t>宫中。</w:t>
      </w:r>
    </w:p>
    <w:p w14:paraId="77A5F54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十多年了，每逢佳节才能偷偷遥望的父亲，那日竟站在我的面前，“静姝……”</w:t>
      </w:r>
    </w:p>
    <w:p w14:paraId="34C00C0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这个名字好陌生。</w:t>
      </w:r>
    </w:p>
    <w:p w14:paraId="469A0AA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“好！我愿意……”</w:t>
      </w:r>
    </w:p>
    <w:p w14:paraId="1E96DB7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1C6F472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庆历二年  八月十二  善  宜嫁娶</w:t>
      </w:r>
    </w:p>
    <w:p w14:paraId="740A00A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和亲的那日，建康格外的热闹。大婚按皇后之礼，乌发饰以九凤簪，身着</w:t>
      </w:r>
      <w:proofErr w:type="gramStart"/>
      <w:r>
        <w:rPr>
          <w:rFonts w:ascii="宋体" w:eastAsia="宋体" w:hAnsi="宋体" w:hint="eastAsia"/>
          <w:sz w:val="24"/>
          <w:szCs w:val="32"/>
        </w:rPr>
        <w:t>缕</w:t>
      </w:r>
      <w:proofErr w:type="gramEnd"/>
      <w:r>
        <w:rPr>
          <w:rFonts w:ascii="宋体" w:eastAsia="宋体" w:hAnsi="宋体" w:hint="eastAsia"/>
          <w:sz w:val="24"/>
          <w:szCs w:val="32"/>
        </w:rPr>
        <w:t>金红裙，裙摆</w:t>
      </w:r>
      <w:proofErr w:type="gramStart"/>
      <w:r>
        <w:rPr>
          <w:rFonts w:ascii="宋体" w:eastAsia="宋体" w:hAnsi="宋体" w:hint="eastAsia"/>
          <w:sz w:val="24"/>
          <w:szCs w:val="32"/>
        </w:rPr>
        <w:t>曳</w:t>
      </w:r>
      <w:proofErr w:type="gramEnd"/>
      <w:r>
        <w:rPr>
          <w:rFonts w:ascii="宋体" w:eastAsia="宋体" w:hAnsi="宋体" w:hint="eastAsia"/>
          <w:sz w:val="24"/>
          <w:szCs w:val="32"/>
        </w:rPr>
        <w:t>地，倾国倾城。</w:t>
      </w:r>
    </w:p>
    <w:p w14:paraId="3EC8042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如今已是第五日，告别了江南烟雨，穿过了簇簇绿洲，迎面扑来的是漫漫的黄沙。</w:t>
      </w:r>
      <w:proofErr w:type="gramStart"/>
      <w:r>
        <w:rPr>
          <w:rFonts w:ascii="宋体" w:eastAsia="宋体" w:hAnsi="宋体" w:hint="eastAsia"/>
          <w:sz w:val="24"/>
          <w:szCs w:val="32"/>
        </w:rPr>
        <w:t>南北国</w:t>
      </w:r>
      <w:proofErr w:type="gramEnd"/>
      <w:r>
        <w:rPr>
          <w:rFonts w:ascii="宋体" w:eastAsia="宋体" w:hAnsi="宋体" w:hint="eastAsia"/>
          <w:sz w:val="24"/>
          <w:szCs w:val="32"/>
        </w:rPr>
        <w:t>的边境，仅一座斑驳的城墙，烈日下，冷光甲胄，一个个南国的将</w:t>
      </w:r>
      <w:r>
        <w:rPr>
          <w:rFonts w:ascii="宋体" w:eastAsia="宋体" w:hAnsi="宋体" w:hint="eastAsia"/>
          <w:sz w:val="24"/>
          <w:szCs w:val="32"/>
        </w:rPr>
        <w:lastRenderedPageBreak/>
        <w:t>士，耷拉着头跪在地上，悲悯的望着他们的公主。</w:t>
      </w:r>
    </w:p>
    <w:p w14:paraId="1A54EF6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当今天下，</w:t>
      </w:r>
      <w:proofErr w:type="gramStart"/>
      <w:r>
        <w:rPr>
          <w:rFonts w:ascii="宋体" w:eastAsia="宋体" w:hAnsi="宋体" w:hint="eastAsia"/>
          <w:sz w:val="24"/>
          <w:szCs w:val="32"/>
        </w:rPr>
        <w:t>中原领土</w:t>
      </w:r>
      <w:proofErr w:type="gramEnd"/>
      <w:r>
        <w:rPr>
          <w:rFonts w:ascii="宋体" w:eastAsia="宋体" w:hAnsi="宋体" w:hint="eastAsia"/>
          <w:sz w:val="24"/>
          <w:szCs w:val="32"/>
        </w:rPr>
        <w:t>南北对峙，更有周边小国虎视眈眈，而南国由晋室分衍，北国则是胡汉群居，听说</w:t>
      </w:r>
      <w:proofErr w:type="gramStart"/>
      <w:r>
        <w:rPr>
          <w:rFonts w:ascii="宋体" w:eastAsia="宋体" w:hAnsi="宋体" w:hint="eastAsia"/>
          <w:sz w:val="24"/>
          <w:szCs w:val="32"/>
        </w:rPr>
        <w:t>那北皇</w:t>
      </w:r>
      <w:proofErr w:type="gramEnd"/>
      <w:r>
        <w:rPr>
          <w:rFonts w:ascii="宋体" w:eastAsia="宋体" w:hAnsi="宋体" w:hint="eastAsia"/>
          <w:sz w:val="24"/>
          <w:szCs w:val="32"/>
        </w:rPr>
        <w:t>，有一半的汉人血液，更是善用汉人将领。他的手段雷厉风行，让原本分散的胡人部落，以及零散汉人族群皆听命与他，而周边小国的臣服，更是让其领土更加辽阔。而南国早已外华内虚，加之皇帝懦弱，其他姊妹早已沦为政治工具，一时间竟找不出和亲人选，这时，那些只知吟诗作赋的文臣，竟忆起了掖庭宫里的小公主。于是，我苟活十几年，一朝便又葬送了青春。</w:t>
      </w:r>
    </w:p>
    <w:p w14:paraId="477190C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又行数日，终于出现</w:t>
      </w:r>
      <w:proofErr w:type="gramStart"/>
      <w:r>
        <w:rPr>
          <w:rFonts w:ascii="宋体" w:eastAsia="宋体" w:hAnsi="宋体" w:hint="eastAsia"/>
          <w:sz w:val="24"/>
          <w:szCs w:val="32"/>
        </w:rPr>
        <w:t>了草</w:t>
      </w:r>
      <w:proofErr w:type="gramEnd"/>
      <w:r>
        <w:rPr>
          <w:rFonts w:ascii="宋体" w:eastAsia="宋体" w:hAnsi="宋体" w:hint="eastAsia"/>
          <w:sz w:val="24"/>
          <w:szCs w:val="32"/>
        </w:rPr>
        <w:t>原，果真是广袤无垠，原以为他的土地，只有漫漫黄沙，可如今，却让我南国的子女，不禁感叹这塞上江南的令人惊叹的美丽。</w:t>
      </w:r>
    </w:p>
    <w:p w14:paraId="6ACBB88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如往常一般的小憩间，突然一声兵器碰撞的声音在空气中炸来，马儿像疯了一样，发出一阵嘶鸣，于我，便感受到了呼呼吹着的风，刮得我脸生疼。越来越快了，我的心仿佛要跌了出去……</w:t>
      </w:r>
    </w:p>
    <w:p w14:paraId="2473AAA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终于，</w:t>
      </w:r>
      <w:proofErr w:type="gramStart"/>
      <w:r>
        <w:rPr>
          <w:rFonts w:ascii="宋体" w:eastAsia="宋体" w:hAnsi="宋体" w:hint="eastAsia"/>
          <w:sz w:val="24"/>
          <w:szCs w:val="32"/>
        </w:rPr>
        <w:t>车缓了</w:t>
      </w:r>
      <w:proofErr w:type="gramEnd"/>
      <w:r>
        <w:rPr>
          <w:rFonts w:ascii="宋体" w:eastAsia="宋体" w:hAnsi="宋体" w:hint="eastAsia"/>
          <w:sz w:val="24"/>
          <w:szCs w:val="32"/>
        </w:rPr>
        <w:t>下来，恍恍惚惚中，见一人紧紧地将我抱进怀里，好温暖，我不禁阖上了眼睛。</w:t>
      </w:r>
    </w:p>
    <w:p w14:paraId="04678432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1247215F" w14:textId="77777777" w:rsidR="00207075" w:rsidRDefault="00000000">
      <w:pPr>
        <w:spacing w:line="360" w:lineRule="auto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二、与君初相识</w:t>
      </w:r>
    </w:p>
    <w:p w14:paraId="4DD7FD9F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醒来的时候，有微风轻拂，皎白的月光倾泻了一地。淡淡的扫视一圈，住的地方是大毡，这是行军才会用的，那我当是到了驻营。</w:t>
      </w:r>
    </w:p>
    <w:p w14:paraId="72299AD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这时，一个女孩进来了，头上有着许多的小辫。</w:t>
      </w:r>
    </w:p>
    <w:p w14:paraId="41273C3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“公主，您终于醒了！”</w:t>
      </w:r>
    </w:p>
    <w:p w14:paraId="193F11A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后来，我知道了，那日的意外，是因那令人惊恐的叛党所起。</w:t>
      </w:r>
      <w:proofErr w:type="gramStart"/>
      <w:r>
        <w:rPr>
          <w:rFonts w:ascii="宋体" w:eastAsia="宋体" w:hAnsi="宋体" w:hint="eastAsia"/>
          <w:sz w:val="24"/>
          <w:szCs w:val="32"/>
        </w:rPr>
        <w:t>南北国结为</w:t>
      </w:r>
      <w:proofErr w:type="gramEnd"/>
      <w:r>
        <w:rPr>
          <w:rFonts w:ascii="宋体" w:eastAsia="宋体" w:hAnsi="宋体" w:hint="eastAsia"/>
          <w:sz w:val="24"/>
          <w:szCs w:val="32"/>
        </w:rPr>
        <w:t>姻亲，定有叛党余孽生有搅乱之意，而刚讨伐东北边境，撤回燕都的</w:t>
      </w:r>
      <w:proofErr w:type="gramStart"/>
      <w:r>
        <w:rPr>
          <w:rFonts w:ascii="宋体" w:eastAsia="宋体" w:hAnsi="宋体" w:hint="eastAsia"/>
          <w:sz w:val="24"/>
          <w:szCs w:val="32"/>
        </w:rPr>
        <w:t>长鹰军</w:t>
      </w:r>
      <w:proofErr w:type="gramEnd"/>
      <w:r>
        <w:rPr>
          <w:rFonts w:ascii="宋体" w:eastAsia="宋体" w:hAnsi="宋体" w:hint="eastAsia"/>
          <w:sz w:val="24"/>
          <w:szCs w:val="32"/>
        </w:rPr>
        <w:t>，在收到</w:t>
      </w:r>
      <w:proofErr w:type="gramStart"/>
      <w:r>
        <w:rPr>
          <w:rFonts w:ascii="宋体" w:eastAsia="宋体" w:hAnsi="宋体" w:hint="eastAsia"/>
          <w:sz w:val="24"/>
          <w:szCs w:val="32"/>
        </w:rPr>
        <w:t>了北皇的</w:t>
      </w:r>
      <w:proofErr w:type="gramEnd"/>
      <w:r>
        <w:rPr>
          <w:rFonts w:ascii="宋体" w:eastAsia="宋体" w:hAnsi="宋体" w:hint="eastAsia"/>
          <w:sz w:val="24"/>
          <w:szCs w:val="32"/>
        </w:rPr>
        <w:t>指令后，由楚将军带领将士直达南北之界，迎接南国送亲队伍。所幸在途中，救起了我。</w:t>
      </w:r>
    </w:p>
    <w:p w14:paraId="2394380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“楚将军?”</w:t>
      </w:r>
    </w:p>
    <w:p w14:paraId="0836965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 xml:space="preserve">“您知道我们的将军么？他可是我们北国的第一将军，面若朗月，英姿飒爽，虽是个武人，却又行儒雅之风，他和陛下都是我们北国百姓的神！”  </w:t>
      </w:r>
    </w:p>
    <w:p w14:paraId="3132AF7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“我怎会不知道他……”我苦苦一笑。</w:t>
      </w:r>
    </w:p>
    <w:p w14:paraId="00817D7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北皇统</w:t>
      </w:r>
      <w:proofErr w:type="gramStart"/>
      <w:r>
        <w:rPr>
          <w:rFonts w:ascii="宋体" w:eastAsia="宋体" w:hAnsi="宋体" w:hint="eastAsia"/>
          <w:sz w:val="24"/>
          <w:szCs w:val="32"/>
        </w:rPr>
        <w:t>一</w:t>
      </w:r>
      <w:proofErr w:type="gramEnd"/>
      <w:r>
        <w:rPr>
          <w:rFonts w:ascii="宋体" w:eastAsia="宋体" w:hAnsi="宋体" w:hint="eastAsia"/>
          <w:sz w:val="24"/>
          <w:szCs w:val="32"/>
        </w:rPr>
        <w:t>北部，第一功臣莫过于这北国第一大将。若没有他</w:t>
      </w:r>
      <w:proofErr w:type="gramStart"/>
      <w:r>
        <w:rPr>
          <w:rFonts w:ascii="宋体" w:eastAsia="宋体" w:hAnsi="宋体" w:hint="eastAsia"/>
          <w:sz w:val="24"/>
          <w:szCs w:val="32"/>
        </w:rPr>
        <w:t>和北皇的</w:t>
      </w:r>
      <w:proofErr w:type="gramEnd"/>
      <w:r>
        <w:rPr>
          <w:rFonts w:ascii="宋体" w:eastAsia="宋体" w:hAnsi="宋体" w:hint="eastAsia"/>
          <w:sz w:val="24"/>
          <w:szCs w:val="32"/>
        </w:rPr>
        <w:t>合力，</w:t>
      </w:r>
      <w:proofErr w:type="gramStart"/>
      <w:r>
        <w:rPr>
          <w:rFonts w:ascii="宋体" w:eastAsia="宋体" w:hAnsi="宋体" w:hint="eastAsia"/>
          <w:sz w:val="24"/>
          <w:szCs w:val="32"/>
        </w:rPr>
        <w:t>北国还</w:t>
      </w:r>
      <w:proofErr w:type="gramEnd"/>
      <w:r>
        <w:rPr>
          <w:rFonts w:ascii="宋体" w:eastAsia="宋体" w:hAnsi="宋体" w:hint="eastAsia"/>
          <w:sz w:val="24"/>
          <w:szCs w:val="32"/>
        </w:rPr>
        <w:t>不能凭十几年时间，强大到与</w:t>
      </w:r>
      <w:proofErr w:type="gramStart"/>
      <w:r>
        <w:rPr>
          <w:rFonts w:ascii="宋体" w:eastAsia="宋体" w:hAnsi="宋体" w:hint="eastAsia"/>
          <w:sz w:val="24"/>
          <w:szCs w:val="32"/>
        </w:rPr>
        <w:t>徙</w:t>
      </w:r>
      <w:proofErr w:type="gramEnd"/>
      <w:r>
        <w:rPr>
          <w:rFonts w:ascii="宋体" w:eastAsia="宋体" w:hAnsi="宋体" w:hint="eastAsia"/>
          <w:sz w:val="24"/>
          <w:szCs w:val="32"/>
        </w:rPr>
        <w:t>承前朝权利的南国抗衡，而如今，南国内部腐朽不堪，文臣终日沉醉于江南画舫，武臣主和</w:t>
      </w:r>
      <w:proofErr w:type="gramStart"/>
      <w:r>
        <w:rPr>
          <w:rFonts w:ascii="宋体" w:eastAsia="宋体" w:hAnsi="宋体" w:hint="eastAsia"/>
          <w:sz w:val="24"/>
          <w:szCs w:val="32"/>
        </w:rPr>
        <w:t>不</w:t>
      </w:r>
      <w:proofErr w:type="gramEnd"/>
      <w:r>
        <w:rPr>
          <w:rFonts w:ascii="宋体" w:eastAsia="宋体" w:hAnsi="宋体" w:hint="eastAsia"/>
          <w:sz w:val="24"/>
          <w:szCs w:val="32"/>
        </w:rPr>
        <w:t>主战，正是急缺这样的大将，于是只能送我来和亲，不就是表明自己甘愿归顺的诚意么……</w:t>
      </w:r>
    </w:p>
    <w:p w14:paraId="02B6D19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proofErr w:type="gramStart"/>
      <w:r>
        <w:rPr>
          <w:rFonts w:ascii="宋体" w:eastAsia="宋体" w:hAnsi="宋体" w:hint="eastAsia"/>
          <w:sz w:val="24"/>
          <w:szCs w:val="32"/>
        </w:rPr>
        <w:t>楚安歌</w:t>
      </w:r>
      <w:proofErr w:type="gramEnd"/>
      <w:r>
        <w:rPr>
          <w:rFonts w:ascii="宋体" w:eastAsia="宋体" w:hAnsi="宋体" w:hint="eastAsia"/>
          <w:sz w:val="24"/>
          <w:szCs w:val="32"/>
        </w:rPr>
        <w:t>，自军营长大，</w:t>
      </w:r>
      <w:proofErr w:type="gramStart"/>
      <w:r>
        <w:rPr>
          <w:rFonts w:ascii="宋体" w:eastAsia="宋体" w:hAnsi="宋体" w:hint="eastAsia"/>
          <w:sz w:val="24"/>
          <w:szCs w:val="32"/>
        </w:rPr>
        <w:t>伴北皇</w:t>
      </w:r>
      <w:proofErr w:type="gramEnd"/>
      <w:r>
        <w:rPr>
          <w:rFonts w:ascii="宋体" w:eastAsia="宋体" w:hAnsi="宋体" w:hint="eastAsia"/>
          <w:sz w:val="24"/>
          <w:szCs w:val="32"/>
        </w:rPr>
        <w:t>纵横千里，共谋帝业，屡建战功，忠心耿耿。</w:t>
      </w:r>
      <w:proofErr w:type="gramStart"/>
      <w:r>
        <w:rPr>
          <w:rFonts w:ascii="宋体" w:eastAsia="宋体" w:hAnsi="宋体" w:hint="eastAsia"/>
          <w:sz w:val="24"/>
          <w:szCs w:val="32"/>
        </w:rPr>
        <w:t>北皇擅权</w:t>
      </w:r>
      <w:proofErr w:type="gramEnd"/>
      <w:r>
        <w:rPr>
          <w:rFonts w:ascii="宋体" w:eastAsia="宋体" w:hAnsi="宋体" w:hint="eastAsia"/>
          <w:sz w:val="24"/>
          <w:szCs w:val="32"/>
        </w:rPr>
        <w:t>，擅谋，擅治国，唯“战”一项较弱，而</w:t>
      </w:r>
      <w:proofErr w:type="gramStart"/>
      <w:r>
        <w:rPr>
          <w:rFonts w:ascii="宋体" w:eastAsia="宋体" w:hAnsi="宋体" w:hint="eastAsia"/>
          <w:sz w:val="24"/>
          <w:szCs w:val="32"/>
        </w:rPr>
        <w:t>楚安歌</w:t>
      </w:r>
      <w:proofErr w:type="gramEnd"/>
      <w:r>
        <w:rPr>
          <w:rFonts w:ascii="宋体" w:eastAsia="宋体" w:hAnsi="宋体" w:hint="eastAsia"/>
          <w:sz w:val="24"/>
          <w:szCs w:val="32"/>
        </w:rPr>
        <w:t>，用兵如神，自是成了他的左膀右臂。</w:t>
      </w:r>
    </w:p>
    <w:p w14:paraId="3A9255E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作为北国百姓的神</w:t>
      </w:r>
      <w:proofErr w:type="gramStart"/>
      <w:r>
        <w:rPr>
          <w:rFonts w:ascii="宋体" w:eastAsia="宋体" w:hAnsi="宋体" w:hint="eastAsia"/>
          <w:sz w:val="24"/>
          <w:szCs w:val="32"/>
        </w:rPr>
        <w:t>邸</w:t>
      </w:r>
      <w:proofErr w:type="gramEnd"/>
      <w:r>
        <w:rPr>
          <w:rFonts w:ascii="宋体" w:eastAsia="宋体" w:hAnsi="宋体" w:hint="eastAsia"/>
          <w:sz w:val="24"/>
          <w:szCs w:val="32"/>
        </w:rPr>
        <w:t>，他毫无疑问的成了我南国儿女的恶魔。</w:t>
      </w:r>
    </w:p>
    <w:p w14:paraId="1AF68D6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我不禁问道：“你叫什么名字？”</w:t>
      </w:r>
    </w:p>
    <w:p w14:paraId="7F9B1A5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女孩笑了笑，“奴婢阿娜。”</w:t>
      </w:r>
    </w:p>
    <w:p w14:paraId="7C4E030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我点了点头，轻轻地问：“阿娜，这儿能沐浴么？”</w:t>
      </w:r>
    </w:p>
    <w:p w14:paraId="57D6D66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女孩皱了皱眉，缓缓的答道：“公主，兴军驻扎，条件恶劣，只能委屈一下你，但是，离这儿不远处倒是有水源的。”</w:t>
      </w:r>
    </w:p>
    <w:p w14:paraId="67ECAD9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 xml:space="preserve">……      </w:t>
      </w:r>
    </w:p>
    <w:p w14:paraId="7DCCA18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黑夜寂静，我拿着干净的白裙，偷偷地探出了头，守卫果然森严。我自</w:t>
      </w:r>
      <w:proofErr w:type="gramStart"/>
      <w:r>
        <w:rPr>
          <w:rFonts w:ascii="宋体" w:eastAsia="宋体" w:hAnsi="宋体" w:hint="eastAsia"/>
          <w:sz w:val="24"/>
          <w:szCs w:val="32"/>
        </w:rPr>
        <w:t>知行为</w:t>
      </w:r>
      <w:proofErr w:type="gramEnd"/>
      <w:r>
        <w:rPr>
          <w:rFonts w:ascii="宋体" w:eastAsia="宋体" w:hAnsi="宋体" w:hint="eastAsia"/>
          <w:sz w:val="24"/>
          <w:szCs w:val="32"/>
        </w:rPr>
        <w:t>鬼祟，更会引来猜疑，便公然走出。</w:t>
      </w:r>
      <w:proofErr w:type="gramStart"/>
      <w:r>
        <w:rPr>
          <w:rFonts w:ascii="宋体" w:eastAsia="宋体" w:hAnsi="宋体" w:hint="eastAsia"/>
          <w:sz w:val="24"/>
          <w:szCs w:val="32"/>
        </w:rPr>
        <w:t>帐口的</w:t>
      </w:r>
      <w:proofErr w:type="gramEnd"/>
      <w:r>
        <w:rPr>
          <w:rFonts w:ascii="宋体" w:eastAsia="宋体" w:hAnsi="宋体" w:hint="eastAsia"/>
          <w:sz w:val="24"/>
          <w:szCs w:val="32"/>
        </w:rPr>
        <w:t>俩</w:t>
      </w:r>
      <w:proofErr w:type="gramStart"/>
      <w:r>
        <w:rPr>
          <w:rFonts w:ascii="宋体" w:eastAsia="宋体" w:hAnsi="宋体" w:hint="eastAsia"/>
          <w:sz w:val="24"/>
          <w:szCs w:val="32"/>
        </w:rPr>
        <w:t>个</w:t>
      </w:r>
      <w:proofErr w:type="gramEnd"/>
      <w:r>
        <w:rPr>
          <w:rFonts w:ascii="宋体" w:eastAsia="宋体" w:hAnsi="宋体" w:hint="eastAsia"/>
          <w:sz w:val="24"/>
          <w:szCs w:val="32"/>
        </w:rPr>
        <w:t>士兵，脸庞倒是青涩，听女孩说，这俩人是</w:t>
      </w:r>
      <w:proofErr w:type="gramStart"/>
      <w:r>
        <w:rPr>
          <w:rFonts w:ascii="宋体" w:eastAsia="宋体" w:hAnsi="宋体" w:hint="eastAsia"/>
          <w:sz w:val="24"/>
          <w:szCs w:val="32"/>
        </w:rPr>
        <w:t>楚安歌</w:t>
      </w:r>
      <w:proofErr w:type="gramEnd"/>
      <w:r>
        <w:rPr>
          <w:rFonts w:ascii="宋体" w:eastAsia="宋体" w:hAnsi="宋体" w:hint="eastAsia"/>
          <w:sz w:val="24"/>
          <w:szCs w:val="32"/>
        </w:rPr>
        <w:t>的亲近手下，自小跟随。我也</w:t>
      </w:r>
      <w:proofErr w:type="gramStart"/>
      <w:r>
        <w:rPr>
          <w:rFonts w:ascii="宋体" w:eastAsia="宋体" w:hAnsi="宋体" w:hint="eastAsia"/>
          <w:sz w:val="24"/>
          <w:szCs w:val="32"/>
        </w:rPr>
        <w:t>不</w:t>
      </w:r>
      <w:proofErr w:type="gramEnd"/>
      <w:r>
        <w:rPr>
          <w:rFonts w:ascii="宋体" w:eastAsia="宋体" w:hAnsi="宋体" w:hint="eastAsia"/>
          <w:sz w:val="24"/>
          <w:szCs w:val="32"/>
        </w:rPr>
        <w:t>忸怩，直接说明了来意，他们本是有些不愿，无奈间，我便对他们一笑。</w:t>
      </w:r>
    </w:p>
    <w:p w14:paraId="2E5E3EF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“公主若是执意要去，便让小的在不远处等待好了，这荒郊野岭，难免会出现狼群。”我点了点头，便跟着他们去了离营地不远处的小溪。这里是入境前的荒芜，虽是郊野，</w:t>
      </w:r>
      <w:proofErr w:type="gramStart"/>
      <w:r>
        <w:rPr>
          <w:rFonts w:ascii="宋体" w:eastAsia="宋体" w:hAnsi="宋体" w:hint="eastAsia"/>
          <w:sz w:val="24"/>
          <w:szCs w:val="32"/>
        </w:rPr>
        <w:t>却仍灌草丛</w:t>
      </w:r>
      <w:proofErr w:type="gramEnd"/>
      <w:r>
        <w:rPr>
          <w:rFonts w:ascii="宋体" w:eastAsia="宋体" w:hAnsi="宋体" w:hint="eastAsia"/>
          <w:sz w:val="24"/>
          <w:szCs w:val="32"/>
        </w:rPr>
        <w:t>生，还有参天的古木，耳中尽是秋蝉之音。</w:t>
      </w:r>
    </w:p>
    <w:p w14:paraId="70A2721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面前的小溪也很是清澈，那俩</w:t>
      </w:r>
      <w:proofErr w:type="gramStart"/>
      <w:r>
        <w:rPr>
          <w:rFonts w:ascii="宋体" w:eastAsia="宋体" w:hAnsi="宋体" w:hint="eastAsia"/>
          <w:sz w:val="24"/>
          <w:szCs w:val="32"/>
        </w:rPr>
        <w:t>个</w:t>
      </w:r>
      <w:proofErr w:type="gramEnd"/>
      <w:r>
        <w:rPr>
          <w:rFonts w:ascii="宋体" w:eastAsia="宋体" w:hAnsi="宋体" w:hint="eastAsia"/>
          <w:sz w:val="24"/>
          <w:szCs w:val="32"/>
        </w:rPr>
        <w:t>小郎，便在前方不远处背对着我。解下了大红喜</w:t>
      </w:r>
      <w:proofErr w:type="gramStart"/>
      <w:r>
        <w:rPr>
          <w:rFonts w:ascii="宋体" w:eastAsia="宋体" w:hAnsi="宋体" w:hint="eastAsia"/>
          <w:sz w:val="24"/>
          <w:szCs w:val="32"/>
        </w:rPr>
        <w:t>裳</w:t>
      </w:r>
      <w:proofErr w:type="gramEnd"/>
      <w:r>
        <w:rPr>
          <w:rFonts w:ascii="宋体" w:eastAsia="宋体" w:hAnsi="宋体" w:hint="eastAsia"/>
          <w:sz w:val="24"/>
          <w:szCs w:val="32"/>
        </w:rPr>
        <w:t>，玲珑有致的雪白身躯在明亮的星辉下泛着光，我取下凤簪，一头乌发瞬时倾泻在水面上。</w:t>
      </w:r>
    </w:p>
    <w:p w14:paraId="230050A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趁着月光明亮，我静静的看着水中的倒影，杏眼粉唇，修眉端鼻，颊边微现梨</w:t>
      </w:r>
      <w:proofErr w:type="gramStart"/>
      <w:r>
        <w:rPr>
          <w:rFonts w:ascii="宋体" w:eastAsia="宋体" w:hAnsi="宋体" w:hint="eastAsia"/>
          <w:sz w:val="24"/>
          <w:szCs w:val="32"/>
        </w:rPr>
        <w:t>涡</w:t>
      </w:r>
      <w:proofErr w:type="gramEnd"/>
      <w:r>
        <w:rPr>
          <w:rFonts w:ascii="宋体" w:eastAsia="宋体" w:hAnsi="宋体" w:hint="eastAsia"/>
          <w:sz w:val="24"/>
          <w:szCs w:val="32"/>
        </w:rPr>
        <w:t>。</w:t>
      </w:r>
    </w:p>
    <w:p w14:paraId="5E21C34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微微一笑，我轻轻地擦拭掉脸上的脂粉。</w:t>
      </w:r>
    </w:p>
    <w:p w14:paraId="504E04C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等系好了衣带，我转过身来向前方望去，那是一个高大伟岸的身影，别有风华。霎那间，我的心中顿生一丝不安。</w:t>
      </w:r>
    </w:p>
    <w:p w14:paraId="5C1A8C7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“公主，臣，楚安歌，前来护您回营。”</w:t>
      </w:r>
    </w:p>
    <w:p w14:paraId="018C0F0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我暗暗揣测，终是提起裙摆，向前走去。</w:t>
      </w:r>
    </w:p>
    <w:p w14:paraId="7528FF7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与他初见，便是在这寂静的黑夜，皎月当空，浅草古木，微风轻轻的拂起了我的裙裾。湿漉漉的长发散在腰间，跟着我的步子荡了起来。</w:t>
      </w:r>
    </w:p>
    <w:p w14:paraId="40DD717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慢慢的，他转过了身来，眉眼如画，鼻梁高挺。</w:t>
      </w:r>
    </w:p>
    <w:p w14:paraId="0A56C39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他的眼眸波澜不惊，却在我心底激起了层层涟漪。</w:t>
      </w:r>
    </w:p>
    <w:p w14:paraId="3D99434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所谓的一眼万年，大抵如此罢。</w:t>
      </w:r>
    </w:p>
    <w:p w14:paraId="3BB6DE1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我慢慢的躬下了身子，行了个礼。</w:t>
      </w:r>
    </w:p>
    <w:p w14:paraId="71724C3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“将军，他们人呢？”</w:t>
      </w:r>
    </w:p>
    <w:p w14:paraId="48E3384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“我另他们领罚去了！”</w:t>
      </w:r>
    </w:p>
    <w:p w14:paraId="4FF36C6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我脸一红，急忙道：“不，这是我执意要来的，你不可怪罪于他们。”</w:t>
      </w:r>
    </w:p>
    <w:p w14:paraId="4891F55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他竟微微一笑，仿佛</w:t>
      </w:r>
      <w:proofErr w:type="gramStart"/>
      <w:r>
        <w:rPr>
          <w:rFonts w:ascii="宋体" w:eastAsia="宋体" w:hAnsi="宋体" w:hint="eastAsia"/>
          <w:sz w:val="24"/>
          <w:szCs w:val="32"/>
        </w:rPr>
        <w:t>敛</w:t>
      </w:r>
      <w:proofErr w:type="gramEnd"/>
      <w:r>
        <w:rPr>
          <w:rFonts w:ascii="宋体" w:eastAsia="宋体" w:hAnsi="宋体" w:hint="eastAsia"/>
          <w:sz w:val="24"/>
          <w:szCs w:val="32"/>
        </w:rPr>
        <w:t>尽了星辉，让天地都失掉了颜色。</w:t>
      </w:r>
    </w:p>
    <w:p w14:paraId="227D1F1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“公主如此善良，为何却让他们置军规不顾？小惩小戒，他们受得住的。您还是尽快回帐休息吧！”</w:t>
      </w:r>
    </w:p>
    <w:p w14:paraId="351E4FB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我点了点头，走向前去。夜越深，寒气越重，我不禁打了个冷颤，连脑袋也开始昏昏沉沉的。</w:t>
      </w:r>
    </w:p>
    <w:p w14:paraId="66E5905F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后面那人，嘴角弯出了好看的幅度，快速地迈步，不一会便来到了身后。</w:t>
      </w:r>
    </w:p>
    <w:p w14:paraId="0FE08BB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我的肩上突然披了一件外衫，有着淡淡的木樨香，接着身体便一轻。</w:t>
      </w:r>
    </w:p>
    <w:p w14:paraId="345DBBD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“公主，得罪了！”</w:t>
      </w:r>
    </w:p>
    <w:p w14:paraId="0AFBC2F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我竟被他抱起……</w:t>
      </w:r>
    </w:p>
    <w:p w14:paraId="7773E08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熟悉的味道，我慢慢的阖上了眼睛。</w:t>
      </w:r>
    </w:p>
    <w:p w14:paraId="3379E14E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65C538C9" w14:textId="77777777" w:rsidR="00207075" w:rsidRDefault="00000000">
      <w:pPr>
        <w:spacing w:line="360" w:lineRule="auto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三、山有木兮木有枝</w:t>
      </w:r>
    </w:p>
    <w:p w14:paraId="5A2073D9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一早便随着队伍出发了，阿娜说这里仍处边境，还需穿过喀</w:t>
      </w:r>
      <w:proofErr w:type="gramStart"/>
      <w:r>
        <w:rPr>
          <w:rFonts w:ascii="宋体" w:eastAsia="宋体" w:hAnsi="宋体" w:hint="eastAsia"/>
          <w:sz w:val="24"/>
          <w:szCs w:val="32"/>
        </w:rPr>
        <w:t>孜</w:t>
      </w:r>
      <w:proofErr w:type="gramEnd"/>
      <w:r>
        <w:rPr>
          <w:rFonts w:ascii="宋体" w:eastAsia="宋体" w:hAnsi="宋体" w:hint="eastAsia"/>
          <w:sz w:val="24"/>
          <w:szCs w:val="32"/>
        </w:rPr>
        <w:t>拉草原，方到达直辖郡城，届时才算是安全。再行三日，即可到皇都燕城。</w:t>
      </w:r>
    </w:p>
    <w:p w14:paraId="2A093D3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我心中忐忑，</w:t>
      </w:r>
      <w:proofErr w:type="gramStart"/>
      <w:r>
        <w:rPr>
          <w:rFonts w:ascii="宋体" w:eastAsia="宋体" w:hAnsi="宋体" w:hint="eastAsia"/>
          <w:sz w:val="24"/>
          <w:szCs w:val="32"/>
        </w:rPr>
        <w:t>燕城皇宫</w:t>
      </w:r>
      <w:proofErr w:type="gramEnd"/>
      <w:r>
        <w:rPr>
          <w:rFonts w:ascii="宋体" w:eastAsia="宋体" w:hAnsi="宋体" w:hint="eastAsia"/>
          <w:sz w:val="24"/>
          <w:szCs w:val="32"/>
        </w:rPr>
        <w:t>，我的又一个牢笼，正在不远处等着我。</w:t>
      </w:r>
    </w:p>
    <w:p w14:paraId="3F7DA08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抬眼望去，那是一片绿，这就是喀</w:t>
      </w:r>
      <w:proofErr w:type="gramStart"/>
      <w:r>
        <w:rPr>
          <w:rFonts w:ascii="宋体" w:eastAsia="宋体" w:hAnsi="宋体" w:hint="eastAsia"/>
          <w:sz w:val="24"/>
          <w:szCs w:val="32"/>
        </w:rPr>
        <w:t>孜</w:t>
      </w:r>
      <w:proofErr w:type="gramEnd"/>
      <w:r>
        <w:rPr>
          <w:rFonts w:ascii="宋体" w:eastAsia="宋体" w:hAnsi="宋体" w:hint="eastAsia"/>
          <w:sz w:val="24"/>
          <w:szCs w:val="32"/>
        </w:rPr>
        <w:t>拉草原，传说中的王出生的地方。苍穹之上，有鹰盘旋着，“若说江南水境是个娇</w:t>
      </w:r>
      <w:proofErr w:type="gramStart"/>
      <w:r>
        <w:rPr>
          <w:rFonts w:ascii="宋体" w:eastAsia="宋体" w:hAnsi="宋体" w:hint="eastAsia"/>
          <w:sz w:val="24"/>
          <w:szCs w:val="32"/>
        </w:rPr>
        <w:t>怜</w:t>
      </w:r>
      <w:proofErr w:type="gramEnd"/>
      <w:r>
        <w:rPr>
          <w:rFonts w:ascii="宋体" w:eastAsia="宋体" w:hAnsi="宋体" w:hint="eastAsia"/>
          <w:sz w:val="24"/>
          <w:szCs w:val="32"/>
        </w:rPr>
        <w:t>的女子，那这塞上草原便是雄壮的男人，”拉开布帘，我轻轻一笑，对着马车外的阿娜说道。</w:t>
      </w:r>
    </w:p>
    <w:p w14:paraId="5184FE9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感受到了一股灼热的视线自后方来，便抬眼望去。</w:t>
      </w:r>
    </w:p>
    <w:p w14:paraId="7627B7A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他如神</w:t>
      </w:r>
      <w:proofErr w:type="gramStart"/>
      <w:r>
        <w:rPr>
          <w:rFonts w:ascii="宋体" w:eastAsia="宋体" w:hAnsi="宋体" w:hint="eastAsia"/>
          <w:sz w:val="24"/>
          <w:szCs w:val="32"/>
        </w:rPr>
        <w:t>邸</w:t>
      </w:r>
      <w:proofErr w:type="gramEnd"/>
      <w:r>
        <w:rPr>
          <w:rFonts w:ascii="宋体" w:eastAsia="宋体" w:hAnsi="宋体" w:hint="eastAsia"/>
          <w:sz w:val="24"/>
          <w:szCs w:val="32"/>
        </w:rPr>
        <w:t>般坐在马上，坚定的望着前方，神情肃穆。</w:t>
      </w:r>
    </w:p>
    <w:p w14:paraId="6CBC6DF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今日的他，身着战袍，英姿飒爽，可谓是气度非凡。我的心砰砰直跳，脑海中又浮现出了那月光下伟岸的身姿。</w:t>
      </w:r>
    </w:p>
    <w:p w14:paraId="13D435F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啊静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，你是喜欢上人家了吧……不，我的世界……一直都只有黑暗，只有黑暗，一个和亲公主，带着耻辱，</w:t>
      </w:r>
      <w:proofErr w:type="gramStart"/>
      <w:r>
        <w:rPr>
          <w:rFonts w:ascii="宋体" w:eastAsia="宋体" w:hAnsi="宋体" w:hint="eastAsia"/>
          <w:sz w:val="24"/>
          <w:szCs w:val="32"/>
        </w:rPr>
        <w:t>怎可肖想那般</w:t>
      </w:r>
      <w:proofErr w:type="gramEnd"/>
      <w:r>
        <w:rPr>
          <w:rFonts w:ascii="宋体" w:eastAsia="宋体" w:hAnsi="宋体" w:hint="eastAsia"/>
          <w:sz w:val="24"/>
          <w:szCs w:val="32"/>
        </w:rPr>
        <w:t>神</w:t>
      </w:r>
      <w:proofErr w:type="gramStart"/>
      <w:r>
        <w:rPr>
          <w:rFonts w:ascii="宋体" w:eastAsia="宋体" w:hAnsi="宋体" w:hint="eastAsia"/>
          <w:sz w:val="24"/>
          <w:szCs w:val="32"/>
        </w:rPr>
        <w:t>邸</w:t>
      </w:r>
      <w:proofErr w:type="gramEnd"/>
      <w:r>
        <w:rPr>
          <w:rFonts w:ascii="宋体" w:eastAsia="宋体" w:hAnsi="宋体" w:hint="eastAsia"/>
          <w:sz w:val="24"/>
          <w:szCs w:val="32"/>
        </w:rPr>
        <w:t>一样的人呢。</w:t>
      </w:r>
    </w:p>
    <w:p w14:paraId="4F26067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</w:t>
      </w:r>
      <w:proofErr w:type="gramStart"/>
      <w:r>
        <w:rPr>
          <w:rFonts w:ascii="宋体" w:eastAsia="宋体" w:hAnsi="宋体" w:hint="eastAsia"/>
          <w:sz w:val="24"/>
          <w:szCs w:val="32"/>
        </w:rPr>
        <w:t>急忙的</w:t>
      </w:r>
      <w:proofErr w:type="gramEnd"/>
      <w:r>
        <w:rPr>
          <w:rFonts w:ascii="宋体" w:eastAsia="宋体" w:hAnsi="宋体" w:hint="eastAsia"/>
          <w:sz w:val="24"/>
          <w:szCs w:val="32"/>
        </w:rPr>
        <w:t>缩回了马车。</w:t>
      </w:r>
    </w:p>
    <w:p w14:paraId="00D3BC2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55E52C3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夜幕降临的很快，营帐也已驻扎完毕，</w:t>
      </w:r>
      <w:proofErr w:type="gramStart"/>
      <w:r>
        <w:rPr>
          <w:rFonts w:ascii="宋体" w:eastAsia="宋体" w:hAnsi="宋体" w:hint="eastAsia"/>
          <w:sz w:val="24"/>
          <w:szCs w:val="32"/>
        </w:rPr>
        <w:t>我食了</w:t>
      </w:r>
      <w:proofErr w:type="gramEnd"/>
      <w:r>
        <w:rPr>
          <w:rFonts w:ascii="宋体" w:eastAsia="宋体" w:hAnsi="宋体" w:hint="eastAsia"/>
          <w:sz w:val="24"/>
          <w:szCs w:val="32"/>
        </w:rPr>
        <w:t>薄饼，便早早的躺下休息，账外有着重重的</w:t>
      </w:r>
      <w:proofErr w:type="gramStart"/>
      <w:r>
        <w:rPr>
          <w:rFonts w:ascii="宋体" w:eastAsia="宋体" w:hAnsi="宋体" w:hint="eastAsia"/>
          <w:sz w:val="24"/>
          <w:szCs w:val="32"/>
        </w:rPr>
        <w:t>长鹰军</w:t>
      </w:r>
      <w:proofErr w:type="gramEnd"/>
      <w:r>
        <w:rPr>
          <w:rFonts w:ascii="宋体" w:eastAsia="宋体" w:hAnsi="宋体" w:hint="eastAsia"/>
          <w:sz w:val="24"/>
          <w:szCs w:val="32"/>
        </w:rPr>
        <w:t>把守，旁边是楚将军的营帐，这更让人倍感安定，不久我就进入了梦乡。</w:t>
      </w:r>
    </w:p>
    <w:p w14:paraId="53DDCE8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我又梦见了过去。</w:t>
      </w:r>
    </w:p>
    <w:p w14:paraId="7F48540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多年前，我只有一个奶娘的陪伴。她是母亲的故人，在母亲以己</w:t>
      </w:r>
      <w:proofErr w:type="gramStart"/>
      <w:r>
        <w:rPr>
          <w:rFonts w:ascii="宋体" w:eastAsia="宋体" w:hAnsi="宋体" w:hint="eastAsia"/>
          <w:sz w:val="24"/>
          <w:szCs w:val="32"/>
        </w:rPr>
        <w:t>之</w:t>
      </w:r>
      <w:proofErr w:type="gramEnd"/>
      <w:r>
        <w:rPr>
          <w:rFonts w:ascii="宋体" w:eastAsia="宋体" w:hAnsi="宋体" w:hint="eastAsia"/>
          <w:sz w:val="24"/>
          <w:szCs w:val="32"/>
        </w:rPr>
        <w:t>命，换我被抱紧掖庭的那一刻，我便与她相依为命了。可是有一天，她被人下毒，就死在了我的面前。</w:t>
      </w:r>
    </w:p>
    <w:p w14:paraId="14CD561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接着便是我独自面临的三年黑夜，无止的夜……</w:t>
      </w:r>
    </w:p>
    <w:p w14:paraId="246D2C7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“公主，公主，快醒醒！”</w:t>
      </w:r>
    </w:p>
    <w:p w14:paraId="0B5099B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是楚将军。</w:t>
      </w:r>
    </w:p>
    <w:p w14:paraId="2E25E74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“有人杀了过来，跟我走，快！”</w:t>
      </w:r>
    </w:p>
    <w:p w14:paraId="7F2795C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秋日的夜晚，透着渗人的凉意，他一袭黑衣，仿佛要融进这夜，把人吸进去。</w:t>
      </w:r>
    </w:p>
    <w:p w14:paraId="2CA978C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我被他一举抱上了马，在广阔的草原上奔腾。背后递来了丝丝暖意，我满腹疑问，却</w:t>
      </w:r>
      <w:proofErr w:type="gramStart"/>
      <w:r>
        <w:rPr>
          <w:rFonts w:ascii="宋体" w:eastAsia="宋体" w:hAnsi="宋体" w:hint="eastAsia"/>
          <w:sz w:val="24"/>
          <w:szCs w:val="32"/>
        </w:rPr>
        <w:t>知安全</w:t>
      </w:r>
      <w:proofErr w:type="gramEnd"/>
      <w:r>
        <w:rPr>
          <w:rFonts w:ascii="宋体" w:eastAsia="宋体" w:hAnsi="宋体" w:hint="eastAsia"/>
          <w:sz w:val="24"/>
          <w:szCs w:val="32"/>
        </w:rPr>
        <w:t>还未得到保障，不可于此时打扰他。</w:t>
      </w:r>
    </w:p>
    <w:p w14:paraId="7C8AB4B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天亮了起来，我们到达了闽城。</w:t>
      </w:r>
    </w:p>
    <w:p w14:paraId="7043D58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他缓缓的将我抱下了马。</w:t>
      </w:r>
    </w:p>
    <w:p w14:paraId="756472D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站稳后，不经意的抬头，我望见了他的脸上，有汗水在不断的冒出，突然，他晕倒在了地上，我心一惊，才看见地上那一滩醒目的血迹。</w:t>
      </w:r>
    </w:p>
    <w:p w14:paraId="29967C3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背心正中</w:t>
      </w:r>
      <w:proofErr w:type="gramStart"/>
      <w:r>
        <w:rPr>
          <w:rFonts w:ascii="宋体" w:eastAsia="宋体" w:hAnsi="宋体" w:hint="eastAsia"/>
          <w:sz w:val="24"/>
          <w:szCs w:val="32"/>
        </w:rPr>
        <w:t>一</w:t>
      </w:r>
      <w:proofErr w:type="gramEnd"/>
      <w:r>
        <w:rPr>
          <w:rFonts w:ascii="宋体" w:eastAsia="宋体" w:hAnsi="宋体" w:hint="eastAsia"/>
          <w:sz w:val="24"/>
          <w:szCs w:val="32"/>
        </w:rPr>
        <w:t>箭。</w:t>
      </w:r>
    </w:p>
    <w:p w14:paraId="0D29442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这或许是在喀</w:t>
      </w:r>
      <w:proofErr w:type="gramStart"/>
      <w:r>
        <w:rPr>
          <w:rFonts w:ascii="宋体" w:eastAsia="宋体" w:hAnsi="宋体" w:hint="eastAsia"/>
          <w:sz w:val="24"/>
          <w:szCs w:val="32"/>
        </w:rPr>
        <w:t>孜拉添</w:t>
      </w:r>
      <w:proofErr w:type="gramEnd"/>
      <w:r>
        <w:rPr>
          <w:rFonts w:ascii="宋体" w:eastAsia="宋体" w:hAnsi="宋体" w:hint="eastAsia"/>
          <w:sz w:val="24"/>
          <w:szCs w:val="32"/>
        </w:rPr>
        <w:t>的伤……</w:t>
      </w:r>
    </w:p>
    <w:p w14:paraId="03280F5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一时心中顿生敬佩，他得有多强，才能带着箭伤，不休不止的奔腾了几个时</w:t>
      </w:r>
      <w:r>
        <w:rPr>
          <w:rFonts w:ascii="宋体" w:eastAsia="宋体" w:hAnsi="宋体" w:hint="eastAsia"/>
          <w:sz w:val="24"/>
          <w:szCs w:val="32"/>
        </w:rPr>
        <w:lastRenderedPageBreak/>
        <w:t>辰。</w:t>
      </w:r>
    </w:p>
    <w:p w14:paraId="32E06208" w14:textId="77777777" w:rsidR="00207075" w:rsidRDefault="00207075">
      <w:pPr>
        <w:spacing w:line="360" w:lineRule="auto"/>
        <w:rPr>
          <w:rFonts w:ascii="宋体" w:eastAsia="宋体" w:hAnsi="宋体"/>
          <w:sz w:val="24"/>
          <w:szCs w:val="32"/>
        </w:rPr>
      </w:pPr>
    </w:p>
    <w:p w14:paraId="651D8AF3" w14:textId="77777777" w:rsidR="00207075" w:rsidRDefault="00000000">
      <w:pPr>
        <w:spacing w:line="360" w:lineRule="auto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四、入我相思门</w:t>
      </w:r>
    </w:p>
    <w:p w14:paraId="3968660B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我吃力的拖着他，终于找到了一个破庙，他很沉，使得我那长裙</w:t>
      </w:r>
      <w:proofErr w:type="gramStart"/>
      <w:r>
        <w:rPr>
          <w:rFonts w:ascii="宋体" w:eastAsia="宋体" w:hAnsi="宋体" w:hint="eastAsia"/>
          <w:sz w:val="24"/>
          <w:szCs w:val="32"/>
        </w:rPr>
        <w:t>曳</w:t>
      </w:r>
      <w:proofErr w:type="gramEnd"/>
      <w:r>
        <w:rPr>
          <w:rFonts w:ascii="宋体" w:eastAsia="宋体" w:hAnsi="宋体" w:hint="eastAsia"/>
          <w:sz w:val="24"/>
          <w:szCs w:val="32"/>
        </w:rPr>
        <w:t>地的</w:t>
      </w:r>
      <w:proofErr w:type="gramStart"/>
      <w:r>
        <w:rPr>
          <w:rFonts w:ascii="宋体" w:eastAsia="宋体" w:hAnsi="宋体" w:hint="eastAsia"/>
          <w:sz w:val="24"/>
          <w:szCs w:val="32"/>
        </w:rPr>
        <w:t>喜袍早已</w:t>
      </w:r>
      <w:proofErr w:type="gramEnd"/>
      <w:r>
        <w:rPr>
          <w:rFonts w:ascii="宋体" w:eastAsia="宋体" w:hAnsi="宋体" w:hint="eastAsia"/>
          <w:sz w:val="24"/>
          <w:szCs w:val="32"/>
        </w:rPr>
        <w:t>被磨破，等到</w:t>
      </w:r>
      <w:proofErr w:type="gramStart"/>
      <w:r>
        <w:rPr>
          <w:rFonts w:ascii="宋体" w:eastAsia="宋体" w:hAnsi="宋体" w:hint="eastAsia"/>
          <w:sz w:val="24"/>
          <w:szCs w:val="32"/>
        </w:rPr>
        <w:t>颤</w:t>
      </w:r>
      <w:proofErr w:type="gramEnd"/>
      <w:r>
        <w:rPr>
          <w:rFonts w:ascii="宋体" w:eastAsia="宋体" w:hAnsi="宋体" w:hint="eastAsia"/>
          <w:sz w:val="24"/>
          <w:szCs w:val="32"/>
        </w:rPr>
        <w:t>颤巍巍的到了庙里，他背上的血已干涸。</w:t>
      </w:r>
    </w:p>
    <w:p w14:paraId="751F7EB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我料到不好，立即从耳坠里取出一粒小药丸，捻成粉，涂在他的伤处，再</w:t>
      </w:r>
      <w:proofErr w:type="gramStart"/>
      <w:r>
        <w:rPr>
          <w:rFonts w:ascii="宋体" w:eastAsia="宋体" w:hAnsi="宋体" w:hint="eastAsia"/>
          <w:sz w:val="24"/>
          <w:szCs w:val="32"/>
        </w:rPr>
        <w:t>撕下里</w:t>
      </w:r>
      <w:proofErr w:type="gramEnd"/>
      <w:r>
        <w:rPr>
          <w:rFonts w:ascii="宋体" w:eastAsia="宋体" w:hAnsi="宋体" w:hint="eastAsia"/>
          <w:sz w:val="24"/>
          <w:szCs w:val="32"/>
        </w:rPr>
        <w:t>衣，替他包扎好了伤口。</w:t>
      </w:r>
    </w:p>
    <w:p w14:paraId="544C7689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血是红色的，还好箭上没有毒。</w:t>
      </w:r>
    </w:p>
    <w:p w14:paraId="146C59FC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我又将嫁衣盖在了他的身上，不知不觉，自己倒倚着柱子睡着了。</w:t>
      </w:r>
    </w:p>
    <w:p w14:paraId="1BC4E7D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干涸的血，森森的白骨……</w:t>
      </w:r>
    </w:p>
    <w:p w14:paraId="6BFE43D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又是那个梦。</w:t>
      </w:r>
    </w:p>
    <w:p w14:paraId="147EA10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“锦妈妈！”猛然的惊醒，我不停地颤抖，眼泪簌簌的流淌。</w:t>
      </w:r>
    </w:p>
    <w:p w14:paraId="58F422F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他缓缓地移动着身体，将衣服盖在了我的身上，什么也没说，就倚着柱子坐在我的身边。那一晚，我不可抑制的将多年来压抑着的</w:t>
      </w:r>
      <w:proofErr w:type="gramStart"/>
      <w:r>
        <w:rPr>
          <w:rFonts w:ascii="宋体" w:eastAsia="宋体" w:hAnsi="宋体" w:hint="eastAsia"/>
          <w:sz w:val="24"/>
          <w:szCs w:val="32"/>
        </w:rPr>
        <w:t>痛全部</w:t>
      </w:r>
      <w:proofErr w:type="gramEnd"/>
      <w:r>
        <w:rPr>
          <w:rFonts w:ascii="宋体" w:eastAsia="宋体" w:hAnsi="宋体" w:hint="eastAsia"/>
          <w:sz w:val="24"/>
          <w:szCs w:val="32"/>
        </w:rPr>
        <w:t>爆发。</w:t>
      </w:r>
    </w:p>
    <w:p w14:paraId="28ED677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“我就是那个女孩，自幼背负诅咒，母亲离开，父亲丢弃……”</w:t>
      </w:r>
    </w:p>
    <w:p w14:paraId="36A834D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他缓缓地把手拢了过来，将我搂在了怀里。</w:t>
      </w:r>
    </w:p>
    <w:p w14:paraId="6E004E2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1CC25E5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睁开双眼，身旁已经没有了人，回想起昨夜恍惚中听见的那声“静姝”，我轻轻的弯起了嘴角，低首抚摸着他的战甲。</w:t>
      </w:r>
    </w:p>
    <w:p w14:paraId="67AB2B4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有脚步的声音出现，他穿着南国的</w:t>
      </w:r>
      <w:proofErr w:type="gramStart"/>
      <w:r>
        <w:rPr>
          <w:rFonts w:ascii="宋体" w:eastAsia="宋体" w:hAnsi="宋体" w:hint="eastAsia"/>
          <w:sz w:val="24"/>
          <w:szCs w:val="32"/>
        </w:rPr>
        <w:t>襦</w:t>
      </w:r>
      <w:proofErr w:type="gramEnd"/>
      <w:r>
        <w:rPr>
          <w:rFonts w:ascii="宋体" w:eastAsia="宋体" w:hAnsi="宋体" w:hint="eastAsia"/>
          <w:sz w:val="24"/>
          <w:szCs w:val="32"/>
        </w:rPr>
        <w:t>衫慢慢的走进我。这几年南北交流，所以在北国</w:t>
      </w:r>
      <w:proofErr w:type="gramStart"/>
      <w:r>
        <w:rPr>
          <w:rFonts w:ascii="宋体" w:eastAsia="宋体" w:hAnsi="宋体" w:hint="eastAsia"/>
          <w:sz w:val="24"/>
          <w:szCs w:val="32"/>
        </w:rPr>
        <w:t>见男子</w:t>
      </w:r>
      <w:proofErr w:type="gramEnd"/>
      <w:r>
        <w:rPr>
          <w:rFonts w:ascii="宋体" w:eastAsia="宋体" w:hAnsi="宋体" w:hint="eastAsia"/>
          <w:sz w:val="24"/>
          <w:szCs w:val="32"/>
        </w:rPr>
        <w:t>女子穿着广袖</w:t>
      </w:r>
      <w:proofErr w:type="gramStart"/>
      <w:r>
        <w:rPr>
          <w:rFonts w:ascii="宋体" w:eastAsia="宋体" w:hAnsi="宋体" w:hint="eastAsia"/>
          <w:sz w:val="24"/>
          <w:szCs w:val="32"/>
        </w:rPr>
        <w:t>襦</w:t>
      </w:r>
      <w:proofErr w:type="gramEnd"/>
      <w:r>
        <w:rPr>
          <w:rFonts w:ascii="宋体" w:eastAsia="宋体" w:hAnsi="宋体" w:hint="eastAsia"/>
          <w:sz w:val="24"/>
          <w:szCs w:val="32"/>
        </w:rPr>
        <w:t>衫，实是正常不过。</w:t>
      </w:r>
    </w:p>
    <w:p w14:paraId="2CA7B7D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广袖带风，白衣偏袒，他逆光而来，乌发仅用一根</w:t>
      </w:r>
      <w:proofErr w:type="gramStart"/>
      <w:r>
        <w:rPr>
          <w:rFonts w:ascii="宋体" w:eastAsia="宋体" w:hAnsi="宋体" w:hint="eastAsia"/>
          <w:sz w:val="24"/>
          <w:szCs w:val="32"/>
        </w:rPr>
        <w:t>木簪束起</w:t>
      </w:r>
      <w:proofErr w:type="gramEnd"/>
      <w:r>
        <w:rPr>
          <w:rFonts w:ascii="宋体" w:eastAsia="宋体" w:hAnsi="宋体" w:hint="eastAsia"/>
          <w:sz w:val="24"/>
          <w:szCs w:val="32"/>
        </w:rPr>
        <w:t>。</w:t>
      </w:r>
    </w:p>
    <w:p w14:paraId="3945127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身着战袍的他，英姿飒爽，气度非凡；白衫飘扬的他，仿若焚香泼墨，素手抚琴的公子，更增一股飘逸之美。</w:t>
      </w:r>
    </w:p>
    <w:p w14:paraId="29E24B2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我脸红了红，猛地低下了头。</w:t>
      </w:r>
    </w:p>
    <w:p w14:paraId="6968FA0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“多谢公主救命之恩。”</w:t>
      </w:r>
    </w:p>
    <w:p w14:paraId="7B4D55A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“将军莫要谢我，你当受静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一拜。”</w:t>
      </w:r>
    </w:p>
    <w:p w14:paraId="60DBE9D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我缓缓地站起来，却不想两件衣衫都落在了地上，我猛地扯住一角，想要掩盖着此时</w:t>
      </w:r>
      <w:proofErr w:type="gramStart"/>
      <w:r>
        <w:rPr>
          <w:rFonts w:ascii="宋体" w:eastAsia="宋体" w:hAnsi="宋体" w:hint="eastAsia"/>
          <w:sz w:val="24"/>
          <w:szCs w:val="32"/>
        </w:rPr>
        <w:t>只着</w:t>
      </w:r>
      <w:proofErr w:type="gramEnd"/>
      <w:r>
        <w:rPr>
          <w:rFonts w:ascii="宋体" w:eastAsia="宋体" w:hAnsi="宋体" w:hint="eastAsia"/>
          <w:sz w:val="24"/>
          <w:szCs w:val="32"/>
        </w:rPr>
        <w:t>单衣的自己。</w:t>
      </w:r>
    </w:p>
    <w:p w14:paraId="6FA5E46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却听他的笑声响起，除去初时的清冷，此时</w:t>
      </w:r>
      <w:proofErr w:type="gramStart"/>
      <w:r>
        <w:rPr>
          <w:rFonts w:ascii="宋体" w:eastAsia="宋体" w:hAnsi="宋体" w:hint="eastAsia"/>
          <w:sz w:val="24"/>
          <w:szCs w:val="32"/>
        </w:rPr>
        <w:t>却若那</w:t>
      </w:r>
      <w:proofErr w:type="gramEnd"/>
      <w:r>
        <w:rPr>
          <w:rFonts w:ascii="宋体" w:eastAsia="宋体" w:hAnsi="宋体" w:hint="eastAsia"/>
          <w:sz w:val="24"/>
          <w:szCs w:val="32"/>
        </w:rPr>
        <w:t>暑日炙热的光，灼烧了我的心。</w:t>
      </w:r>
    </w:p>
    <w:p w14:paraId="4A37DEF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他从背后拿出一个包袱，然后转过身去。我疑惑不解，却在打开后，心中猛地一暖。那是一件江南的裙，极品紫烟罗，还有北方特有的囊.....</w:t>
      </w:r>
    </w:p>
    <w:p w14:paraId="5C728A1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“这是哪里来的？”</w:t>
      </w:r>
    </w:p>
    <w:p w14:paraId="3129848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“偷的。”</w:t>
      </w:r>
    </w:p>
    <w:p w14:paraId="20CF056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我自知他在敷衍我，却也不愿探究下去。</w:t>
      </w:r>
    </w:p>
    <w:p w14:paraId="410EA3F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随后，便听见了他对昨晚之事的剖析。</w:t>
      </w:r>
    </w:p>
    <w:p w14:paraId="69B453D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原来那日的刺客是尚未归顺北国的突阙人。北皇得知消息后震怒，随即</w:t>
      </w:r>
      <w:proofErr w:type="gramStart"/>
      <w:r>
        <w:rPr>
          <w:rFonts w:ascii="宋体" w:eastAsia="宋体" w:hAnsi="宋体" w:hint="eastAsia"/>
          <w:sz w:val="24"/>
          <w:szCs w:val="32"/>
        </w:rPr>
        <w:t>赐</w:t>
      </w:r>
      <w:proofErr w:type="gramEnd"/>
      <w:r>
        <w:rPr>
          <w:rFonts w:ascii="宋体" w:eastAsia="宋体" w:hAnsi="宋体" w:hint="eastAsia"/>
          <w:sz w:val="24"/>
          <w:szCs w:val="32"/>
        </w:rPr>
        <w:t>当地的一所</w:t>
      </w:r>
      <w:proofErr w:type="gramStart"/>
      <w:r>
        <w:rPr>
          <w:rFonts w:ascii="宋体" w:eastAsia="宋体" w:hAnsi="宋体" w:hint="eastAsia"/>
          <w:sz w:val="24"/>
          <w:szCs w:val="32"/>
        </w:rPr>
        <w:t>别苑任</w:t>
      </w:r>
      <w:proofErr w:type="gramEnd"/>
      <w:r>
        <w:rPr>
          <w:rFonts w:ascii="宋体" w:eastAsia="宋体" w:hAnsi="宋体" w:hint="eastAsia"/>
          <w:sz w:val="24"/>
          <w:szCs w:val="32"/>
        </w:rPr>
        <w:t>我静养，后派几千精兵，</w:t>
      </w:r>
      <w:proofErr w:type="gramStart"/>
      <w:r>
        <w:rPr>
          <w:rFonts w:ascii="宋体" w:eastAsia="宋体" w:hAnsi="宋体" w:hint="eastAsia"/>
          <w:sz w:val="24"/>
          <w:szCs w:val="32"/>
        </w:rPr>
        <w:t>自燕都</w:t>
      </w:r>
      <w:proofErr w:type="gramEnd"/>
      <w:r>
        <w:rPr>
          <w:rFonts w:ascii="宋体" w:eastAsia="宋体" w:hAnsi="宋体" w:hint="eastAsia"/>
          <w:sz w:val="24"/>
          <w:szCs w:val="32"/>
        </w:rPr>
        <w:t>出发，接我入宫。另修书南国，</w:t>
      </w:r>
      <w:proofErr w:type="gramStart"/>
      <w:r>
        <w:rPr>
          <w:rFonts w:ascii="宋体" w:eastAsia="宋体" w:hAnsi="宋体" w:hint="eastAsia"/>
          <w:sz w:val="24"/>
          <w:szCs w:val="32"/>
        </w:rPr>
        <w:t>论尽快</w:t>
      </w:r>
      <w:proofErr w:type="gramEnd"/>
      <w:r>
        <w:rPr>
          <w:rFonts w:ascii="宋体" w:eastAsia="宋体" w:hAnsi="宋体" w:hint="eastAsia"/>
          <w:sz w:val="24"/>
          <w:szCs w:val="32"/>
        </w:rPr>
        <w:t>交接权力，齐攻北疆突阙国一事。</w:t>
      </w:r>
    </w:p>
    <w:p w14:paraId="4601C35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听罢，我一笑了之。</w:t>
      </w:r>
    </w:p>
    <w:p w14:paraId="4CAF9EB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“公主，在您回宫之际，可否让臣带您在北地逛逛，让您见见我朝的风光。”</w:t>
      </w:r>
    </w:p>
    <w:p w14:paraId="0868E8F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多么疏远的称呼，我苦闷一笑。</w:t>
      </w:r>
    </w:p>
    <w:p w14:paraId="3BBD0ED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唯有的几日自由，是当好好的把握当下。</w:t>
      </w:r>
    </w:p>
    <w:p w14:paraId="5EEF04C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“如此，静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就先谢过将军了。”</w:t>
      </w:r>
    </w:p>
    <w:p w14:paraId="12981D3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70A69528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41B5243B" w14:textId="77777777" w:rsidR="00207075" w:rsidRDefault="00000000">
      <w:pPr>
        <w:spacing w:line="360" w:lineRule="auto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五、只愿君心似我心</w:t>
      </w:r>
    </w:p>
    <w:p w14:paraId="5D3BB948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深秋的落叶簌簌，更有一股萧瑟之感。我将采来的木樨</w:t>
      </w:r>
      <w:proofErr w:type="gramStart"/>
      <w:r>
        <w:rPr>
          <w:rFonts w:ascii="宋体" w:eastAsia="宋体" w:hAnsi="宋体" w:hint="eastAsia"/>
          <w:sz w:val="24"/>
          <w:szCs w:val="32"/>
        </w:rPr>
        <w:t>与茶共煮</w:t>
      </w:r>
      <w:proofErr w:type="gramEnd"/>
      <w:r>
        <w:rPr>
          <w:rFonts w:ascii="宋体" w:eastAsia="宋体" w:hAnsi="宋体" w:hint="eastAsia"/>
          <w:sz w:val="24"/>
          <w:szCs w:val="32"/>
        </w:rPr>
        <w:t>，远远的就听见阿娜的笑声传来。</w:t>
      </w:r>
    </w:p>
    <w:p w14:paraId="573FF4C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“美丽的公主，您这是在煮什么？可真香。”</w:t>
      </w:r>
    </w:p>
    <w:p w14:paraId="4B9EF05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我轻轻一笑，向她招了招手，随后便盛好了一杯给她。</w:t>
      </w:r>
    </w:p>
    <w:p w14:paraId="2B76A58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听到了她的赞美，我不禁想到，若是那人也喝了这茶……</w:t>
      </w:r>
    </w:p>
    <w:p w14:paraId="01B8EBD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我立即摇了摇头。</w:t>
      </w:r>
    </w:p>
    <w:p w14:paraId="2E3B2DC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即将入宫，我背负的是南国子民的生息，我的责任是征服</w:t>
      </w:r>
      <w:proofErr w:type="gramStart"/>
      <w:r>
        <w:rPr>
          <w:rFonts w:ascii="宋体" w:eastAsia="宋体" w:hAnsi="宋体" w:hint="eastAsia"/>
          <w:sz w:val="24"/>
          <w:szCs w:val="32"/>
        </w:rPr>
        <w:t>北国最</w:t>
      </w:r>
      <w:proofErr w:type="gramEnd"/>
      <w:r>
        <w:rPr>
          <w:rFonts w:ascii="宋体" w:eastAsia="宋体" w:hAnsi="宋体" w:hint="eastAsia"/>
          <w:sz w:val="24"/>
          <w:szCs w:val="32"/>
        </w:rPr>
        <w:t>尊贵的皇……</w:t>
      </w:r>
    </w:p>
    <w:p w14:paraId="2F58135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可是，我不甘心。</w:t>
      </w:r>
    </w:p>
    <w:p w14:paraId="60EBF97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不知不觉，我还是来到了这里，敲了敲雪园的门，没人应。</w:t>
      </w:r>
    </w:p>
    <w:p w14:paraId="57CDBE1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弯身将食盒放在门口，我慢慢的站了起来，接着慢条斯理</w:t>
      </w:r>
      <w:proofErr w:type="gramStart"/>
      <w:r>
        <w:rPr>
          <w:rFonts w:ascii="宋体" w:eastAsia="宋体" w:hAnsi="宋体" w:hint="eastAsia"/>
          <w:sz w:val="24"/>
          <w:szCs w:val="32"/>
        </w:rPr>
        <w:t>的拂平裙裾</w:t>
      </w:r>
      <w:proofErr w:type="gramEnd"/>
      <w:r>
        <w:rPr>
          <w:rFonts w:ascii="宋体" w:eastAsia="宋体" w:hAnsi="宋体" w:hint="eastAsia"/>
          <w:sz w:val="24"/>
          <w:szCs w:val="32"/>
        </w:rPr>
        <w:t>的皱褶，然后转身。</w:t>
      </w:r>
    </w:p>
    <w:p w14:paraId="0B02683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我猛地撞进了一个宽大的怀抱，熟悉的气味环绕着鼻翼。是他！我惊喜的抬起了头，就这样对上了他黑曜石般的眼睛。</w:t>
      </w:r>
    </w:p>
    <w:p w14:paraId="766533D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突然起了一阵风，衣裙飘飘，仿似蝶翼，与他的似要相融。四周一片宁静，我甚至听到了他沉重的呼吸声。</w:t>
      </w:r>
    </w:p>
    <w:p w14:paraId="23819BF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自</w:t>
      </w:r>
      <w:proofErr w:type="gramStart"/>
      <w:r>
        <w:rPr>
          <w:rFonts w:ascii="宋体" w:eastAsia="宋体" w:hAnsi="宋体" w:hint="eastAsia"/>
          <w:sz w:val="24"/>
          <w:szCs w:val="32"/>
        </w:rPr>
        <w:t>那日赏风以来</w:t>
      </w:r>
      <w:proofErr w:type="gramEnd"/>
      <w:r>
        <w:rPr>
          <w:rFonts w:ascii="宋体" w:eastAsia="宋体" w:hAnsi="宋体" w:hint="eastAsia"/>
          <w:sz w:val="24"/>
          <w:szCs w:val="32"/>
        </w:rPr>
        <w:t>，我已有几日未曾见他，心中难免生出几分苦涩之感，望见他柔和的棱角，如画的脸庞，我猛地低下了头，退了几步，行了个礼。</w:t>
      </w:r>
    </w:p>
    <w:p w14:paraId="3E4A024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一时间四周安静，我寻思着要说点什么，却不知该如何开口，心想着等他先说罢，却迟迟没有听见他的声音。</w:t>
      </w:r>
    </w:p>
    <w:p w14:paraId="3845BDE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我望向了他，却见他眉眼弯弯，对我一笑。</w:t>
      </w:r>
    </w:p>
    <w:p w14:paraId="669205A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这人果然是妖孽。</w:t>
      </w:r>
    </w:p>
    <w:p w14:paraId="0AF0ACB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“公主，住得如何?”</w:t>
      </w:r>
    </w:p>
    <w:p w14:paraId="4E1FC84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“甚好！有劳将军费心。”</w:t>
      </w:r>
    </w:p>
    <w:p w14:paraId="3452D15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</w:t>
      </w:r>
      <w:proofErr w:type="gramStart"/>
      <w:r>
        <w:rPr>
          <w:rFonts w:ascii="宋体" w:eastAsia="宋体" w:hAnsi="宋体" w:hint="eastAsia"/>
          <w:sz w:val="24"/>
          <w:szCs w:val="32"/>
        </w:rPr>
        <w:t>微微颔了颔首</w:t>
      </w:r>
      <w:proofErr w:type="gramEnd"/>
      <w:r>
        <w:rPr>
          <w:rFonts w:ascii="宋体" w:eastAsia="宋体" w:hAnsi="宋体" w:hint="eastAsia"/>
          <w:sz w:val="24"/>
          <w:szCs w:val="32"/>
        </w:rPr>
        <w:t>，便打开了门走了进去。</w:t>
      </w:r>
    </w:p>
    <w:p w14:paraId="6835BB0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我一时失落，忆起那晚，庙宇高烛，斯人怀抱；忆起那数日，共赏云起日落，北国美景时的……</w:t>
      </w:r>
    </w:p>
    <w:p w14:paraId="70545C12" w14:textId="77777777" w:rsidR="00207075" w:rsidRDefault="00207075">
      <w:pPr>
        <w:spacing w:line="360" w:lineRule="auto"/>
        <w:rPr>
          <w:rFonts w:ascii="宋体" w:eastAsia="宋体" w:hAnsi="宋体"/>
          <w:sz w:val="24"/>
          <w:szCs w:val="32"/>
        </w:rPr>
      </w:pPr>
    </w:p>
    <w:p w14:paraId="6F5D13A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我知身份之隔，亦知自己早已情根深种。</w:t>
      </w:r>
    </w:p>
    <w:p w14:paraId="60C7C3E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安歌，只愿君心似我心。</w:t>
      </w:r>
    </w:p>
    <w:p w14:paraId="6AB39E2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07C8311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今晨，阿娜告知我，北皇亲派的队伍，已在不远处的客栈歇息，明日一早，便要将我迎回皇宫。</w:t>
      </w:r>
    </w:p>
    <w:p w14:paraId="260F114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今夜，寒蝉凄切，骤雨初歇，若有若无的</w:t>
      </w:r>
      <w:proofErr w:type="gramStart"/>
      <w:r>
        <w:rPr>
          <w:rFonts w:ascii="宋体" w:eastAsia="宋体" w:hAnsi="宋体" w:hint="eastAsia"/>
          <w:sz w:val="24"/>
          <w:szCs w:val="32"/>
        </w:rPr>
        <w:t>木樨香</w:t>
      </w:r>
      <w:proofErr w:type="gramEnd"/>
      <w:r>
        <w:rPr>
          <w:rFonts w:ascii="宋体" w:eastAsia="宋体" w:hAnsi="宋体" w:hint="eastAsia"/>
          <w:sz w:val="24"/>
          <w:szCs w:val="32"/>
        </w:rPr>
        <w:t>从窗外飘进，我深知自己难以入睡，便穿好鞋履，推开了门，静立于院落。</w:t>
      </w:r>
    </w:p>
    <w:p w14:paraId="2B176C5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愁绪不散，我呼来了阿娜，带来了一坛深藏多年的女儿红。</w:t>
      </w:r>
    </w:p>
    <w:p w14:paraId="3CA36C3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酒醉阑干间，我心中生出万千愁绪。</w:t>
      </w:r>
    </w:p>
    <w:p w14:paraId="647B5F6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我命运多舛，难道注定得不到爱？</w:t>
      </w:r>
    </w:p>
    <w:p w14:paraId="6C08FCE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望向明月，我想，为什么是他呢?</w:t>
      </w:r>
    </w:p>
    <w:p w14:paraId="2FDB83D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或许是最初温暖的怀抱，或许是萧瑟秋风中的一眼万年，或许是骏马奔腾间，我与他的生死相依，</w:t>
      </w:r>
      <w:proofErr w:type="gramStart"/>
      <w:r>
        <w:rPr>
          <w:rFonts w:ascii="宋体" w:eastAsia="宋体" w:hAnsi="宋体" w:hint="eastAsia"/>
          <w:sz w:val="24"/>
          <w:szCs w:val="32"/>
        </w:rPr>
        <w:t>亦或</w:t>
      </w:r>
      <w:proofErr w:type="gramEnd"/>
      <w:r>
        <w:rPr>
          <w:rFonts w:ascii="宋体" w:eastAsia="宋体" w:hAnsi="宋体" w:hint="eastAsia"/>
          <w:sz w:val="24"/>
          <w:szCs w:val="32"/>
        </w:rPr>
        <w:t>许是那夜，我放下戒备，告知一切，而他，</w:t>
      </w:r>
      <w:proofErr w:type="gramStart"/>
      <w:r>
        <w:rPr>
          <w:rFonts w:ascii="宋体" w:eastAsia="宋体" w:hAnsi="宋体" w:hint="eastAsia"/>
          <w:sz w:val="24"/>
          <w:szCs w:val="32"/>
        </w:rPr>
        <w:t>允我靠近</w:t>
      </w:r>
      <w:proofErr w:type="gramEnd"/>
      <w:r>
        <w:rPr>
          <w:rFonts w:ascii="宋体" w:eastAsia="宋体" w:hAnsi="宋体" w:hint="eastAsia"/>
          <w:sz w:val="24"/>
          <w:szCs w:val="32"/>
        </w:rPr>
        <w:t>……</w:t>
      </w:r>
    </w:p>
    <w:p w14:paraId="135C7E2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一见倾人心，再见倾人情。</w:t>
      </w:r>
    </w:p>
    <w:p w14:paraId="5E5FA15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母亲，我爱的人，是南国的宿敌。他是一个英雄，却也是一个屠杀万千南国子民的恶人，我想我爱他，可是我……</w:t>
      </w:r>
    </w:p>
    <w:p w14:paraId="15BD48E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凭什么?我恨。</w:t>
      </w:r>
    </w:p>
    <w:p w14:paraId="19A32FB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恍惚间，我似乎来到了一个院落，那里有着，我许多次想要推开却不敢触摸的门。</w:t>
      </w:r>
    </w:p>
    <w:p w14:paraId="24698EB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又是那个温暖的怀抱，我双手紧了紧。</w:t>
      </w:r>
    </w:p>
    <w:p w14:paraId="0094CE2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“安歌，我想你！”</w:t>
      </w:r>
    </w:p>
    <w:p w14:paraId="67B5BFE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我抬起头望向他。</w:t>
      </w:r>
    </w:p>
    <w:p w14:paraId="428FE5E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只见他眉头轻皱，眼睛黑得似要把我吸进去。</w:t>
      </w:r>
    </w:p>
    <w:p w14:paraId="25746E5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“公主，你醉了！”</w:t>
      </w:r>
    </w:p>
    <w:p w14:paraId="7EB9F71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“安歌，我喜欢你！我知道，我是南国公主，我的故土早已成为你们北国的案上刀俎。我肩负国家使命，必得北皇宠幸，以色缚他，而护我百姓。可是……可是……我不愿……”</w:t>
      </w:r>
    </w:p>
    <w:p w14:paraId="3F4A08E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突然，冰冷的声音响起。</w:t>
      </w:r>
    </w:p>
    <w:p w14:paraId="16433E3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“公主，北皇不嗜色，乃百年难遇的仁君，而南国早已千疮百孔，我想您不是不知道，所以北皇征服南国，必是民心所向，你们的算盘打错了。”</w:t>
      </w:r>
    </w:p>
    <w:p w14:paraId="2CB75AD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我猛地清醒，不该说这些的。</w:t>
      </w:r>
    </w:p>
    <w:p w14:paraId="1125ACA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“楚将军，静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有错，不该对你产生非分之想。可是，纵观当今天下局势，北皇急于扩宽领土，而发起的大大小小的战争，可止万例？有烽火，就有流离失所的百姓。你可知何谓民心所向?”</w:t>
      </w:r>
    </w:p>
    <w:p w14:paraId="6D5E1AE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他的眼中尽是诧异。</w:t>
      </w:r>
    </w:p>
    <w:p w14:paraId="4E3AD04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“你又可知，你那仁爱的王，为何派你来迎我这帝国妖姬？因为你声望太高，北皇借此次变故，削你力量。你</w:t>
      </w:r>
      <w:proofErr w:type="gramStart"/>
      <w:r>
        <w:rPr>
          <w:rFonts w:ascii="宋体" w:eastAsia="宋体" w:hAnsi="宋体" w:hint="eastAsia"/>
          <w:sz w:val="24"/>
          <w:szCs w:val="32"/>
        </w:rPr>
        <w:t>若战</w:t>
      </w:r>
      <w:proofErr w:type="gramEnd"/>
      <w:r>
        <w:rPr>
          <w:rFonts w:ascii="宋体" w:eastAsia="宋体" w:hAnsi="宋体" w:hint="eastAsia"/>
          <w:sz w:val="24"/>
          <w:szCs w:val="32"/>
        </w:rPr>
        <w:t>死，便没人</w:t>
      </w:r>
      <w:proofErr w:type="gramStart"/>
      <w:r>
        <w:rPr>
          <w:rFonts w:ascii="宋体" w:eastAsia="宋体" w:hAnsi="宋体" w:hint="eastAsia"/>
          <w:sz w:val="24"/>
          <w:szCs w:val="32"/>
        </w:rPr>
        <w:t>胁</w:t>
      </w:r>
      <w:proofErr w:type="gramEnd"/>
      <w:r>
        <w:rPr>
          <w:rFonts w:ascii="宋体" w:eastAsia="宋体" w:hAnsi="宋体" w:hint="eastAsia"/>
          <w:sz w:val="24"/>
          <w:szCs w:val="32"/>
        </w:rPr>
        <w:t>他</w:t>
      </w:r>
      <w:proofErr w:type="gramStart"/>
      <w:r>
        <w:rPr>
          <w:rFonts w:ascii="宋体" w:eastAsia="宋体" w:hAnsi="宋体" w:hint="eastAsia"/>
          <w:sz w:val="24"/>
          <w:szCs w:val="32"/>
        </w:rPr>
        <w:t>之</w:t>
      </w:r>
      <w:proofErr w:type="gramEnd"/>
      <w:r>
        <w:rPr>
          <w:rFonts w:ascii="宋体" w:eastAsia="宋体" w:hAnsi="宋体" w:hint="eastAsia"/>
          <w:sz w:val="24"/>
          <w:szCs w:val="32"/>
        </w:rPr>
        <w:t>权，你若归来，亦可治你办事不利之罪，更有甚者，可乱嚼舌根，说我俩孤男</w:t>
      </w:r>
      <w:proofErr w:type="gramStart"/>
      <w:r>
        <w:rPr>
          <w:rFonts w:ascii="宋体" w:eastAsia="宋体" w:hAnsi="宋体" w:hint="eastAsia"/>
          <w:sz w:val="24"/>
          <w:szCs w:val="32"/>
        </w:rPr>
        <w:t>寡</w:t>
      </w:r>
      <w:proofErr w:type="gramEnd"/>
      <w:r>
        <w:rPr>
          <w:rFonts w:ascii="宋体" w:eastAsia="宋体" w:hAnsi="宋体" w:hint="eastAsia"/>
          <w:sz w:val="24"/>
          <w:szCs w:val="32"/>
        </w:rPr>
        <w:t>女，实不清白！亦有一处疑惑，你可自行想想，那日来袭之人，可真是突阙人？”</w:t>
      </w:r>
    </w:p>
    <w:p w14:paraId="4155353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“北皇心思太过可怕，我既能得知，你这将军，又怎能不知?勿要自欺欺</w:t>
      </w:r>
      <w:r>
        <w:rPr>
          <w:rFonts w:ascii="宋体" w:eastAsia="宋体" w:hAnsi="宋体" w:hint="eastAsia"/>
          <w:sz w:val="24"/>
          <w:szCs w:val="32"/>
        </w:rPr>
        <w:lastRenderedPageBreak/>
        <w:t>人……”</w:t>
      </w:r>
    </w:p>
    <w:p w14:paraId="7CE68D3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我的心中顿生一丝疼痛。</w:t>
      </w:r>
    </w:p>
    <w:p w14:paraId="33C5415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温柔的声音响起，“静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我又怎可不知？可，那又如何呢?我本是因战乱流落的孤儿，又怎不知光鲜的皇图大业背后，流淌着多少百姓的血。深处乱世，我无能为力，却只能把八荒统一之愿付于他，楚安歌，‘扬袍兮拊鼓，疏缓节兮安歌，陈竽瑟兮浩倡’这名便是他赐给我的，我的命也是他的，我相信，他会赠我们一个太平盛世!”</w:t>
      </w:r>
    </w:p>
    <w:p w14:paraId="31687AE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所以你，我也只能给他……</w:t>
      </w:r>
    </w:p>
    <w:p w14:paraId="103FB0A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我想我明白了。</w:t>
      </w:r>
    </w:p>
    <w:p w14:paraId="7668F47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“我向往的是自由自在的生活，那金丝笼困住了我十六年，难道我还得呆一辈子？我厌恶权利斗争，厌恶那金碧高楼里的一切！”</w:t>
      </w:r>
    </w:p>
    <w:p w14:paraId="33779ED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我哽咽道：“我本欲放下国家，从此，天涯海角，我必追随于你。如今，知你有此等抱负，仔细想来，是我贪念太重，将军，静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打扰了。”如此，我便困于另一个牢笼，尽我所力，护我所爱，护你所护，迎接你所说的盛世……</w:t>
      </w:r>
    </w:p>
    <w:p w14:paraId="0F14C89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我向前一步，</w:t>
      </w:r>
      <w:proofErr w:type="gramStart"/>
      <w:r>
        <w:rPr>
          <w:rFonts w:ascii="宋体" w:eastAsia="宋体" w:hAnsi="宋体" w:hint="eastAsia"/>
          <w:sz w:val="24"/>
          <w:szCs w:val="32"/>
        </w:rPr>
        <w:t>环住他</w:t>
      </w:r>
      <w:proofErr w:type="gramEnd"/>
      <w:r>
        <w:rPr>
          <w:rFonts w:ascii="宋体" w:eastAsia="宋体" w:hAnsi="宋体" w:hint="eastAsia"/>
          <w:sz w:val="24"/>
          <w:szCs w:val="32"/>
        </w:rPr>
        <w:t>的腰。</w:t>
      </w:r>
    </w:p>
    <w:p w14:paraId="2B60FF3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“安歌，你能再抱我一下么？”</w:t>
      </w:r>
    </w:p>
    <w:p w14:paraId="432B7BB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我渴望着，这个伟岸的男人能再给我一次，我蹉跎数载未曾有过的温暖。</w:t>
      </w:r>
    </w:p>
    <w:p w14:paraId="763688D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他拥我入怀，紧紧抱住。我知道我的眼泪已湿了他的云锦。</w:t>
      </w:r>
    </w:p>
    <w:p w14:paraId="252CFDD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如果他能爱我，我想，纵是飞蛾扑火，我亦不怕.....</w:t>
      </w:r>
    </w:p>
    <w:p w14:paraId="4A12270C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3570D55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六、一朝飞入宫墙去</w:t>
      </w:r>
    </w:p>
    <w:p w14:paraId="44B47C1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良辰美景，天作佳缘。</w:t>
      </w:r>
    </w:p>
    <w:p w14:paraId="5B0934E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可笑，可笑。</w:t>
      </w:r>
    </w:p>
    <w:p w14:paraId="0B3F64C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这里是皇宫，金色的琉璃瓦在阳光下闪耀着光，所到之处，红锦铺地，无不</w:t>
      </w:r>
      <w:proofErr w:type="gramStart"/>
      <w:r>
        <w:rPr>
          <w:rFonts w:ascii="宋体" w:eastAsia="宋体" w:hAnsi="宋体" w:hint="eastAsia"/>
          <w:sz w:val="24"/>
          <w:szCs w:val="32"/>
        </w:rPr>
        <w:t>彰</w:t>
      </w:r>
      <w:proofErr w:type="gramEnd"/>
      <w:r>
        <w:rPr>
          <w:rFonts w:ascii="宋体" w:eastAsia="宋体" w:hAnsi="宋体" w:hint="eastAsia"/>
          <w:sz w:val="24"/>
          <w:szCs w:val="32"/>
        </w:rPr>
        <w:t>显着这北国皇室的尊贵。红盖头被掀开的一刻，我的心没有任何起伏，渐渐地抬起头，望着眼前的这位尊贵的王。</w:t>
      </w:r>
    </w:p>
    <w:p w14:paraId="1A08E3A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“南国公主，呵呵，果然美得不食人间烟火。”</w:t>
      </w:r>
    </w:p>
    <w:p w14:paraId="6211751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我看见了他阴</w:t>
      </w:r>
      <w:proofErr w:type="gramStart"/>
      <w:r>
        <w:rPr>
          <w:rFonts w:ascii="宋体" w:eastAsia="宋体" w:hAnsi="宋体" w:hint="eastAsia"/>
          <w:sz w:val="24"/>
          <w:szCs w:val="32"/>
        </w:rPr>
        <w:t>鸷</w:t>
      </w:r>
      <w:proofErr w:type="gramEnd"/>
      <w:r>
        <w:rPr>
          <w:rFonts w:ascii="宋体" w:eastAsia="宋体" w:hAnsi="宋体" w:hint="eastAsia"/>
          <w:sz w:val="24"/>
          <w:szCs w:val="32"/>
        </w:rPr>
        <w:t>的如鹰般的眸，那瞳孔中倒映着的我，神色平静。</w:t>
      </w:r>
    </w:p>
    <w:p w14:paraId="52C52EB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修长而冰冷的手抚摸着我的脸颊，突然，他紧紧的捏住了我的颈，一时间，</w:t>
      </w:r>
      <w:r>
        <w:rPr>
          <w:rFonts w:ascii="宋体" w:eastAsia="宋体" w:hAnsi="宋体" w:hint="eastAsia"/>
          <w:sz w:val="24"/>
          <w:szCs w:val="32"/>
        </w:rPr>
        <w:lastRenderedPageBreak/>
        <w:t>已喘不过气来。</w:t>
      </w:r>
    </w:p>
    <w:p w14:paraId="719E3A5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“梁静姝，静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，静女其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。”他嘴角一抿，“你猜，你可否会死在这里？”</w:t>
      </w:r>
    </w:p>
    <w:p w14:paraId="5E31BC6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我直直的盯着他，那手已愈发的紧，微薄的空气让我渐渐闭上了眼睛。</w:t>
      </w:r>
    </w:p>
    <w:p w14:paraId="3514B0E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</w:t>
      </w:r>
      <w:proofErr w:type="gramStart"/>
      <w:r>
        <w:rPr>
          <w:rFonts w:ascii="宋体" w:eastAsia="宋体" w:hAnsi="宋体" w:hint="eastAsia"/>
          <w:sz w:val="24"/>
          <w:szCs w:val="32"/>
        </w:rPr>
        <w:t>不</w:t>
      </w:r>
      <w:proofErr w:type="gramEnd"/>
      <w:r>
        <w:rPr>
          <w:rFonts w:ascii="宋体" w:eastAsia="宋体" w:hAnsi="宋体" w:hint="eastAsia"/>
          <w:sz w:val="24"/>
          <w:szCs w:val="32"/>
        </w:rPr>
        <w:t>……会……的……”</w:t>
      </w:r>
    </w:p>
    <w:p w14:paraId="75D260D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“哦?怎可不会?”他笑了起来，却难掩眼中的冰冷。</w:t>
      </w:r>
    </w:p>
    <w:p w14:paraId="22D9B4F4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我睁开了眼睛望着他，他突然松了手，玩味着俯视着我。“至少，在现在，你还不能杀我，一个和亲公主，可病死，老死，唯独不能死在现在，死在新婚之时，否则必会得来天下人的谴责，我虽是个</w:t>
      </w:r>
      <w:proofErr w:type="gramStart"/>
      <w:r>
        <w:rPr>
          <w:rFonts w:ascii="宋体" w:eastAsia="宋体" w:hAnsi="宋体" w:hint="eastAsia"/>
          <w:sz w:val="24"/>
          <w:szCs w:val="32"/>
        </w:rPr>
        <w:t>不</w:t>
      </w:r>
      <w:proofErr w:type="gramEnd"/>
      <w:r>
        <w:rPr>
          <w:rFonts w:ascii="宋体" w:eastAsia="宋体" w:hAnsi="宋体" w:hint="eastAsia"/>
          <w:sz w:val="24"/>
          <w:szCs w:val="32"/>
        </w:rPr>
        <w:t>受宠的公主，但终究是南国的公主，若我朝借此鼓舞士气，煽动百姓民心，亦能成为您帝业的绊脚石。”</w:t>
      </w:r>
    </w:p>
    <w:p w14:paraId="14FFCBE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他微微吃惊，眼中一抹阴狠闪过，随即又摆出了那副玩味的样子，“我亦可借刀杀人，静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，你可否愿意一试？”</w:t>
      </w:r>
    </w:p>
    <w:p w14:paraId="343F5AC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“您试试便知。”</w:t>
      </w:r>
    </w:p>
    <w:p w14:paraId="7D896A2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他猛地扑向了我。</w:t>
      </w:r>
    </w:p>
    <w:p w14:paraId="1BBAB51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乌木</w:t>
      </w:r>
      <w:proofErr w:type="gramStart"/>
      <w:r>
        <w:rPr>
          <w:rFonts w:ascii="宋体" w:eastAsia="宋体" w:hAnsi="宋体" w:hint="eastAsia"/>
          <w:sz w:val="24"/>
          <w:szCs w:val="32"/>
        </w:rPr>
        <w:t>榻</w:t>
      </w:r>
      <w:proofErr w:type="gramEnd"/>
      <w:r>
        <w:rPr>
          <w:rFonts w:ascii="宋体" w:eastAsia="宋体" w:hAnsi="宋体" w:hint="eastAsia"/>
          <w:sz w:val="24"/>
          <w:szCs w:val="32"/>
        </w:rPr>
        <w:t>，</w:t>
      </w:r>
      <w:proofErr w:type="gramStart"/>
      <w:r>
        <w:rPr>
          <w:rFonts w:ascii="宋体" w:eastAsia="宋体" w:hAnsi="宋体" w:hint="eastAsia"/>
          <w:sz w:val="24"/>
          <w:szCs w:val="32"/>
        </w:rPr>
        <w:t>鲛</w:t>
      </w:r>
      <w:proofErr w:type="gramEnd"/>
      <w:r>
        <w:rPr>
          <w:rFonts w:ascii="宋体" w:eastAsia="宋体" w:hAnsi="宋体" w:hint="eastAsia"/>
          <w:sz w:val="24"/>
          <w:szCs w:val="32"/>
        </w:rPr>
        <w:t>罗帐。红烛灭，丝</w:t>
      </w:r>
      <w:proofErr w:type="gramStart"/>
      <w:r>
        <w:rPr>
          <w:rFonts w:ascii="宋体" w:eastAsia="宋体" w:hAnsi="宋体" w:hint="eastAsia"/>
          <w:sz w:val="24"/>
          <w:szCs w:val="32"/>
        </w:rPr>
        <w:t>绡</w:t>
      </w:r>
      <w:proofErr w:type="gramEnd"/>
      <w:r>
        <w:rPr>
          <w:rFonts w:ascii="宋体" w:eastAsia="宋体" w:hAnsi="宋体" w:hint="eastAsia"/>
          <w:sz w:val="24"/>
          <w:szCs w:val="32"/>
        </w:rPr>
        <w:t>扬。</w:t>
      </w:r>
    </w:p>
    <w:p w14:paraId="64C2C3B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青玉枕上，乌发相缠，月光倾泻，照亮了眼角下的一滴泪。</w:t>
      </w:r>
    </w:p>
    <w:p w14:paraId="1EDB4DC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“有没有人告诉你，你的眼睛很漂亮。”</w:t>
      </w:r>
    </w:p>
    <w:p w14:paraId="5E4470C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“女人太聪明，并不好！”</w:t>
      </w:r>
    </w:p>
    <w:p w14:paraId="02A7BB8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77D1916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赤足踏上白玉地板，任风扬起额前的几缕碎发，我站立在窗前，望向头顶那盘旋的鹰，望着它，望着它，竟掉下了眼泪。</w:t>
      </w:r>
    </w:p>
    <w:p w14:paraId="3DC38C6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这是第五天了，他亦没有出现。</w:t>
      </w:r>
    </w:p>
    <w:p w14:paraId="11ED817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阿娜站在一旁，担忧的看着我。“公主，宫中近日都传开了，说您与楚将军在送亲途中便互相倾心，早已有染。”</w:t>
      </w:r>
    </w:p>
    <w:p w14:paraId="5F8C815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我听罢一笑，仍是望着在那苍穹之上展翅翱翔的鹰，回想起那深潭似的黑瞳，那温润的笑。</w:t>
      </w:r>
    </w:p>
    <w:p w14:paraId="2C4B52B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安歌，你怎么样？</w:t>
      </w:r>
    </w:p>
    <w:p w14:paraId="60B0AAA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你可知，我好想你。我多希望和你在一起。</w:t>
      </w:r>
    </w:p>
    <w:p w14:paraId="748F3AF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可是如今，我已不敢这样想了.....</w:t>
      </w:r>
    </w:p>
    <w:p w14:paraId="35D599A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突然，背后一暖。我知，是他来了。</w:t>
      </w:r>
    </w:p>
    <w:p w14:paraId="5E737A0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“看什么？”</w:t>
      </w:r>
    </w:p>
    <w:p w14:paraId="0F1DFFE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他从背后紧紧的拥住了我，望向了那鹰，便放声大笑了起来。</w:t>
      </w:r>
    </w:p>
    <w:p w14:paraId="0CEFA0E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“五日忙于政事，不曾看你，朕甚是思念，我的王后。”</w:t>
      </w:r>
    </w:p>
    <w:p w14:paraId="5FFBAEA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独孤璟的后宫唯有两妃</w:t>
      </w:r>
      <w:proofErr w:type="gramStart"/>
      <w:r>
        <w:rPr>
          <w:rFonts w:ascii="宋体" w:eastAsia="宋体" w:hAnsi="宋体" w:hint="eastAsia"/>
          <w:sz w:val="24"/>
          <w:szCs w:val="32"/>
        </w:rPr>
        <w:t>一</w:t>
      </w:r>
      <w:proofErr w:type="gramEnd"/>
      <w:r>
        <w:rPr>
          <w:rFonts w:ascii="宋体" w:eastAsia="宋体" w:hAnsi="宋体" w:hint="eastAsia"/>
          <w:sz w:val="24"/>
          <w:szCs w:val="32"/>
        </w:rPr>
        <w:t>后，他不好色，这一点，安歌是对的。</w:t>
      </w:r>
    </w:p>
    <w:p w14:paraId="5568317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我转过了身，静静的注视这他。眼前的人，是我名义上的夫，我将与他荣辱与共。他阴</w:t>
      </w:r>
      <w:proofErr w:type="gramStart"/>
      <w:r>
        <w:rPr>
          <w:rFonts w:ascii="宋体" w:eastAsia="宋体" w:hAnsi="宋体" w:hint="eastAsia"/>
          <w:sz w:val="24"/>
          <w:szCs w:val="32"/>
        </w:rPr>
        <w:t>鸷</w:t>
      </w:r>
      <w:proofErr w:type="gramEnd"/>
      <w:r>
        <w:rPr>
          <w:rFonts w:ascii="宋体" w:eastAsia="宋体" w:hAnsi="宋体" w:hint="eastAsia"/>
          <w:sz w:val="24"/>
          <w:szCs w:val="32"/>
        </w:rPr>
        <w:t>，阴狠，难以揣测。</w:t>
      </w:r>
    </w:p>
    <w:p w14:paraId="193F1C5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上一秒可让我享尽万千尊荣，下一秒，亦能让我死无葬身之地。</w:t>
      </w:r>
    </w:p>
    <w:p w14:paraId="252F1B9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金丝雀么？我想我是。</w:t>
      </w:r>
    </w:p>
    <w:p w14:paraId="1B42052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proofErr w:type="gramStart"/>
      <w:r>
        <w:rPr>
          <w:rFonts w:ascii="宋体" w:eastAsia="宋体" w:hAnsi="宋体" w:hint="eastAsia"/>
          <w:sz w:val="24"/>
          <w:szCs w:val="32"/>
        </w:rPr>
        <w:t>鸾</w:t>
      </w:r>
      <w:proofErr w:type="gramEnd"/>
      <w:r>
        <w:rPr>
          <w:rFonts w:ascii="宋体" w:eastAsia="宋体" w:hAnsi="宋体" w:hint="eastAsia"/>
          <w:sz w:val="24"/>
          <w:szCs w:val="32"/>
        </w:rPr>
        <w:t>帐扬扬，粉红一室……</w:t>
      </w:r>
    </w:p>
    <w:p w14:paraId="4ECBD9A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醒来的时候，夜幕降临了。</w:t>
      </w:r>
    </w:p>
    <w:p w14:paraId="7D6A59A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他静静的睡在我身旁，毫无防备。</w:t>
      </w:r>
    </w:p>
    <w:p w14:paraId="73FF128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想我可以杀了他，可是，他的确如安歌所言，是这乱世的枭雄，是最有能力号令一方，称霸天下的赢者，我能做的，便是让自己在活着的日子里，征服他，让他足以善待南国的百姓，让南国能和平归降，莫让烽火袭染了那人间天堂。</w:t>
      </w:r>
    </w:p>
    <w:p w14:paraId="1B77507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他睁开了眼，笑了笑，“静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，你可知传闻？”</w:t>
      </w:r>
    </w:p>
    <w:p w14:paraId="4B56A35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“不知。”</w:t>
      </w:r>
    </w:p>
    <w:p w14:paraId="55C5570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“我想让你知道，我</w:t>
      </w:r>
      <w:proofErr w:type="gramStart"/>
      <w:r>
        <w:rPr>
          <w:rFonts w:ascii="宋体" w:eastAsia="宋体" w:hAnsi="宋体" w:hint="eastAsia"/>
          <w:sz w:val="24"/>
          <w:szCs w:val="32"/>
        </w:rPr>
        <w:t>最</w:t>
      </w:r>
      <w:proofErr w:type="gramEnd"/>
      <w:r>
        <w:rPr>
          <w:rFonts w:ascii="宋体" w:eastAsia="宋体" w:hAnsi="宋体" w:hint="eastAsia"/>
          <w:sz w:val="24"/>
          <w:szCs w:val="32"/>
        </w:rPr>
        <w:t>厌他人抢我</w:t>
      </w:r>
      <w:proofErr w:type="gramStart"/>
      <w:r>
        <w:rPr>
          <w:rFonts w:ascii="宋体" w:eastAsia="宋体" w:hAnsi="宋体" w:hint="eastAsia"/>
          <w:sz w:val="24"/>
          <w:szCs w:val="32"/>
        </w:rPr>
        <w:t>之</w:t>
      </w:r>
      <w:proofErr w:type="gramEnd"/>
      <w:r>
        <w:rPr>
          <w:rFonts w:ascii="宋体" w:eastAsia="宋体" w:hAnsi="宋体" w:hint="eastAsia"/>
          <w:sz w:val="24"/>
          <w:szCs w:val="32"/>
        </w:rPr>
        <w:t>物，谁也不行，否则，我会让他死。你这么聪明，当能理解。”</w:t>
      </w:r>
    </w:p>
    <w:p w14:paraId="0EA9D07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我猛地一惊，缓缓地点了点头。</w:t>
      </w:r>
    </w:p>
    <w:p w14:paraId="23AF1BEE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0FCF43DE" w14:textId="77777777" w:rsidR="00207075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心似双丝网</w:t>
      </w:r>
    </w:p>
    <w:p w14:paraId="1D6B5D4A" w14:textId="77777777" w:rsidR="00207075" w:rsidRDefault="00000000">
      <w:pPr>
        <w:spacing w:line="360" w:lineRule="auto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独孤璟待我极好，有什么珍品皆会送至宫来，空闲时皆会来我这儿一坐。</w:t>
      </w:r>
    </w:p>
    <w:p w14:paraId="3AE697DB" w14:textId="77777777" w:rsidR="00207075" w:rsidRDefault="00000000">
      <w:pPr>
        <w:spacing w:line="360" w:lineRule="auto"/>
        <w:ind w:firstLine="420"/>
        <w:rPr>
          <w:rFonts w:ascii="宋体" w:eastAsia="宋体" w:hAnsi="宋体" w:cstheme="majorEastAsia"/>
          <w:sz w:val="24"/>
          <w:szCs w:val="32"/>
        </w:rPr>
      </w:pPr>
      <w:r>
        <w:rPr>
          <w:rFonts w:ascii="宋体" w:eastAsia="宋体" w:hAnsi="宋体" w:cstheme="majorEastAsia" w:hint="eastAsia"/>
          <w:sz w:val="24"/>
          <w:szCs w:val="32"/>
        </w:rPr>
        <w:t>连庭院的布景，都仿效</w:t>
      </w:r>
      <w:proofErr w:type="gramStart"/>
      <w:r>
        <w:rPr>
          <w:rFonts w:ascii="宋体" w:eastAsia="宋体" w:hAnsi="宋体" w:cstheme="majorEastAsia" w:hint="eastAsia"/>
          <w:sz w:val="24"/>
          <w:szCs w:val="32"/>
        </w:rPr>
        <w:t>南方苑落</w:t>
      </w:r>
      <w:proofErr w:type="gramEnd"/>
      <w:r>
        <w:rPr>
          <w:rFonts w:ascii="宋体" w:eastAsia="宋体" w:hAnsi="宋体" w:cstheme="majorEastAsia" w:hint="eastAsia"/>
          <w:sz w:val="24"/>
          <w:szCs w:val="32"/>
        </w:rPr>
        <w:t>，还命御膳房送来我最爱的青团。</w:t>
      </w:r>
    </w:p>
    <w:p w14:paraId="3B5C7A56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可我知，帝王</w:t>
      </w:r>
      <w:proofErr w:type="gramStart"/>
      <w:r>
        <w:rPr>
          <w:rFonts w:ascii="宋体" w:eastAsia="宋体" w:hAnsi="宋体" w:hint="eastAsia"/>
          <w:sz w:val="24"/>
          <w:szCs w:val="32"/>
        </w:rPr>
        <w:t>之爱淡如水</w:t>
      </w:r>
      <w:proofErr w:type="gramEnd"/>
      <w:r>
        <w:rPr>
          <w:rFonts w:ascii="宋体" w:eastAsia="宋体" w:hAnsi="宋体" w:hint="eastAsia"/>
          <w:sz w:val="24"/>
          <w:szCs w:val="32"/>
        </w:rPr>
        <w:t>。</w:t>
      </w:r>
    </w:p>
    <w:p w14:paraId="65CDFD8C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我心中所念的，也仍旧是他。</w:t>
      </w:r>
    </w:p>
    <w:p w14:paraId="2A84C89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就这样，北国的冬，来了。</w:t>
      </w:r>
    </w:p>
    <w:p w14:paraId="430F1AF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终于等到了他的消息——</w:t>
      </w:r>
      <w:proofErr w:type="gramStart"/>
      <w:r>
        <w:rPr>
          <w:rFonts w:ascii="宋体" w:eastAsia="宋体" w:hAnsi="宋体" w:hint="eastAsia"/>
          <w:sz w:val="24"/>
          <w:szCs w:val="32"/>
        </w:rPr>
        <w:t>长鹰军清理残</w:t>
      </w:r>
      <w:proofErr w:type="gramEnd"/>
      <w:r>
        <w:rPr>
          <w:rFonts w:ascii="宋体" w:eastAsia="宋体" w:hAnsi="宋体" w:hint="eastAsia"/>
          <w:sz w:val="24"/>
          <w:szCs w:val="32"/>
        </w:rPr>
        <w:t>军归来。</w:t>
      </w:r>
    </w:p>
    <w:p w14:paraId="35899F9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proofErr w:type="gramStart"/>
      <w:r>
        <w:rPr>
          <w:rFonts w:ascii="宋体" w:eastAsia="宋体" w:hAnsi="宋体" w:hint="eastAsia"/>
          <w:sz w:val="24"/>
          <w:szCs w:val="32"/>
        </w:rPr>
        <w:t>筹光交错</w:t>
      </w:r>
      <w:proofErr w:type="gramEnd"/>
      <w:r>
        <w:rPr>
          <w:rFonts w:ascii="宋体" w:eastAsia="宋体" w:hAnsi="宋体" w:hint="eastAsia"/>
          <w:sz w:val="24"/>
          <w:szCs w:val="32"/>
        </w:rPr>
        <w:t>，星月同辉。庆功宴上，王上带上了我。</w:t>
      </w:r>
    </w:p>
    <w:p w14:paraId="7BBB357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朝官皆道帝后伉俪情深，可谓天作之合。</w:t>
      </w:r>
    </w:p>
    <w:p w14:paraId="58002F5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我</w:t>
      </w:r>
      <w:proofErr w:type="gramStart"/>
      <w:r>
        <w:rPr>
          <w:rFonts w:ascii="宋体" w:eastAsia="宋体" w:hAnsi="宋体" w:hint="eastAsia"/>
          <w:sz w:val="24"/>
          <w:szCs w:val="32"/>
        </w:rPr>
        <w:t>听见北皇的</w:t>
      </w:r>
      <w:proofErr w:type="gramEnd"/>
      <w:r>
        <w:rPr>
          <w:rFonts w:ascii="宋体" w:eastAsia="宋体" w:hAnsi="宋体" w:hint="eastAsia"/>
          <w:sz w:val="24"/>
          <w:szCs w:val="32"/>
        </w:rPr>
        <w:t>笑声：“这样一位贤后，亏得楚大将军救下啊！”</w:t>
      </w:r>
    </w:p>
    <w:p w14:paraId="1A24ED2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他散散的执起酒杯，向不远处举了举。</w:t>
      </w:r>
    </w:p>
    <w:p w14:paraId="15AAD52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安歌一饮而尽，“这是臣的本分职责，不得邀功。”</w:t>
      </w:r>
    </w:p>
    <w:p w14:paraId="55BEEBF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proofErr w:type="gramStart"/>
      <w:r>
        <w:rPr>
          <w:rFonts w:ascii="宋体" w:eastAsia="宋体" w:hAnsi="宋体" w:hint="eastAsia"/>
          <w:sz w:val="24"/>
          <w:szCs w:val="32"/>
        </w:rPr>
        <w:t>北皇大笑</w:t>
      </w:r>
      <w:proofErr w:type="gramEnd"/>
      <w:r>
        <w:rPr>
          <w:rFonts w:ascii="宋体" w:eastAsia="宋体" w:hAnsi="宋体" w:hint="eastAsia"/>
          <w:sz w:val="24"/>
          <w:szCs w:val="32"/>
        </w:rPr>
        <w:t>：“楚将军扫残孽有功，救皇后有功，赏！”</w:t>
      </w:r>
    </w:p>
    <w:p w14:paraId="186E42B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我收回了视线，缓缓的闭上了眼。</w:t>
      </w:r>
    </w:p>
    <w:p w14:paraId="59010E0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耳边一股灼热，“梁静姝，你看，他根本就不在乎你，哈哈！”</w:t>
      </w:r>
    </w:p>
    <w:p w14:paraId="18836C2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04D8A63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我以身体抱</w:t>
      </w:r>
      <w:proofErr w:type="gramStart"/>
      <w:r>
        <w:rPr>
          <w:rFonts w:ascii="宋体" w:eastAsia="宋体" w:hAnsi="宋体" w:hint="eastAsia"/>
          <w:sz w:val="24"/>
          <w:szCs w:val="32"/>
        </w:rPr>
        <w:t>恙</w:t>
      </w:r>
      <w:proofErr w:type="gramEnd"/>
      <w:r>
        <w:rPr>
          <w:rFonts w:ascii="宋体" w:eastAsia="宋体" w:hAnsi="宋体" w:hint="eastAsia"/>
          <w:sz w:val="24"/>
          <w:szCs w:val="32"/>
        </w:rPr>
        <w:t>为由离开，从后花园绕过。前方突出一道白影，他缓缓转身，还是那</w:t>
      </w:r>
      <w:proofErr w:type="gramStart"/>
      <w:r>
        <w:rPr>
          <w:rFonts w:ascii="宋体" w:eastAsia="宋体" w:hAnsi="宋体" w:hint="eastAsia"/>
          <w:sz w:val="24"/>
          <w:szCs w:val="32"/>
        </w:rPr>
        <w:t>敛</w:t>
      </w:r>
      <w:proofErr w:type="gramEnd"/>
      <w:r>
        <w:rPr>
          <w:rFonts w:ascii="宋体" w:eastAsia="宋体" w:hAnsi="宋体" w:hint="eastAsia"/>
          <w:sz w:val="24"/>
          <w:szCs w:val="32"/>
        </w:rPr>
        <w:t>尽芳华的脸。</w:t>
      </w:r>
    </w:p>
    <w:p w14:paraId="066DD04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安歌，你好吗？</w:t>
      </w:r>
    </w:p>
    <w:p w14:paraId="3DDCA33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“你好吗？”我低下了头。</w:t>
      </w:r>
    </w:p>
    <w:p w14:paraId="546D4F6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自那日一别，已有数月，那段日子，我趁着扫荡余军的空隙，去巡视了边境的城。在那里，我瞧见了许许多多百姓的苦难，也看到了平凡日子的美丽，我亦明白了，为何你宁可舍弃荣华，也不愿放下普通却自由的生活。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，我很想你！”</w:t>
      </w:r>
    </w:p>
    <w:p w14:paraId="008B78D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我很想你，我很想你……</w:t>
      </w:r>
    </w:p>
    <w:p w14:paraId="01A7647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他弯了弯嘴角，张开了双臂。</w:t>
      </w:r>
    </w:p>
    <w:p w14:paraId="0DC6D27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我猛地冲进了他的怀抱。</w:t>
      </w:r>
    </w:p>
    <w:p w14:paraId="1F8540B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他紧紧的拥住我，让我急切的渴望，时间就在这一刻停止。</w:t>
      </w:r>
    </w:p>
    <w:p w14:paraId="5611568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“如今天下将合，吾皇为贤主，定能使海清河</w:t>
      </w:r>
      <w:proofErr w:type="gramStart"/>
      <w:r>
        <w:rPr>
          <w:rFonts w:ascii="宋体" w:eastAsia="宋体" w:hAnsi="宋体" w:hint="eastAsia"/>
          <w:sz w:val="24"/>
          <w:szCs w:val="32"/>
        </w:rPr>
        <w:t>晏</w:t>
      </w:r>
      <w:proofErr w:type="gramEnd"/>
      <w:r>
        <w:rPr>
          <w:rFonts w:ascii="宋体" w:eastAsia="宋体" w:hAnsi="宋体" w:hint="eastAsia"/>
          <w:sz w:val="24"/>
          <w:szCs w:val="32"/>
        </w:rPr>
        <w:t>。我想带你逃出牢笼，和我一起走遍大好河山。今晚朝宴，举国同庆，守卫松懈，我这就带你走，可好？”</w:t>
      </w:r>
    </w:p>
    <w:p w14:paraId="7230922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我轻轻一笑，点了点头。</w:t>
      </w:r>
    </w:p>
    <w:p w14:paraId="4C62D68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随即，又摇了摇头。不，如今，若不到南国顺利归降，我还不能脱身。</w:t>
      </w:r>
    </w:p>
    <w:p w14:paraId="06CBD68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“你爱上了皇后的尊位?”他很诧异。</w:t>
      </w:r>
    </w:p>
    <w:p w14:paraId="54F1AD5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不，你先听我说，我今日得到暗线的消息，北疆使者暗中到达南国，我猜测，他们应该是想要说服父皇结盟，来共击北国，可南国归顺北国乃大势所向，但难免有朝野小人愚蠢至极，不识时务，而有损南国归顺的诚心，一旦发生，独孤璟必得以南国开刀，来杀鸡儆猴，告诫其他刚刚归顺的小国，来巩固大国威望。”</w:t>
      </w:r>
    </w:p>
    <w:p w14:paraId="5693DA9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我悲怆一笑：“如今，我怎么能走？况且，我身已残……”。</w:t>
      </w:r>
    </w:p>
    <w:p w14:paraId="0134BF1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感觉到怀抱越来越紧，他仿佛要把我镶进他的骨子里去。</w:t>
      </w:r>
    </w:p>
    <w:p w14:paraId="5F93F46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，等我！”等我助</w:t>
      </w:r>
      <w:proofErr w:type="gramStart"/>
      <w:r>
        <w:rPr>
          <w:rFonts w:ascii="宋体" w:eastAsia="宋体" w:hAnsi="宋体" w:hint="eastAsia"/>
          <w:sz w:val="24"/>
          <w:szCs w:val="32"/>
        </w:rPr>
        <w:t>你国家</w:t>
      </w:r>
      <w:proofErr w:type="gramEnd"/>
      <w:r>
        <w:rPr>
          <w:rFonts w:ascii="宋体" w:eastAsia="宋体" w:hAnsi="宋体" w:hint="eastAsia"/>
          <w:sz w:val="24"/>
          <w:szCs w:val="32"/>
        </w:rPr>
        <w:t>顺利归降，等到海清河</w:t>
      </w:r>
      <w:proofErr w:type="gramStart"/>
      <w:r>
        <w:rPr>
          <w:rFonts w:ascii="宋体" w:eastAsia="宋体" w:hAnsi="宋体" w:hint="eastAsia"/>
          <w:sz w:val="24"/>
          <w:szCs w:val="32"/>
        </w:rPr>
        <w:t>晏</w:t>
      </w:r>
      <w:proofErr w:type="gramEnd"/>
      <w:r>
        <w:rPr>
          <w:rFonts w:ascii="宋体" w:eastAsia="宋体" w:hAnsi="宋体" w:hint="eastAsia"/>
          <w:sz w:val="24"/>
          <w:szCs w:val="32"/>
        </w:rPr>
        <w:t>，我带你回家。</w:t>
      </w:r>
    </w:p>
    <w:p w14:paraId="4A14EB5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他吻了吻我的额头，然后消失在了我的眼前。</w:t>
      </w:r>
    </w:p>
    <w:p w14:paraId="1F95439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……</w:t>
      </w:r>
    </w:p>
    <w:p w14:paraId="3C4DFF2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门是被撞开的，独孤璟一把拧住了我的颈。</w:t>
      </w:r>
    </w:p>
    <w:p w14:paraId="174216B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“祸国妖姬，梁静姝，你私会我北国一品命官，护国将军，可有此事?”</w:t>
      </w:r>
    </w:p>
    <w:p w14:paraId="5D6F4AD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“未有此事，请王明鉴。”</w:t>
      </w:r>
    </w:p>
    <w:p w14:paraId="11980A4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“悠悠皇宫，都是本王的，有什么我能不知道！况且，你可知，刚才本王的楚将军，来求了我什么？”</w:t>
      </w:r>
    </w:p>
    <w:p w14:paraId="10D01C2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proofErr w:type="gramStart"/>
      <w:r>
        <w:rPr>
          <w:rFonts w:ascii="宋体" w:eastAsia="宋体" w:hAnsi="宋体" w:hint="eastAsia"/>
          <w:sz w:val="24"/>
          <w:szCs w:val="32"/>
        </w:rPr>
        <w:t>我心猛跳</w:t>
      </w:r>
      <w:proofErr w:type="gramEnd"/>
      <w:r>
        <w:rPr>
          <w:rFonts w:ascii="宋体" w:eastAsia="宋体" w:hAnsi="宋体" w:hint="eastAsia"/>
          <w:sz w:val="24"/>
          <w:szCs w:val="32"/>
        </w:rPr>
        <w:t>，听他字字锥心。</w:t>
      </w:r>
    </w:p>
    <w:p w14:paraId="1AD467B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楚安歌，自小陪我一起长大，从未求过我，如今却以命请愿，提前征战北疆……你可知为何北国与北疆数十年纠葛，却难以将其收复？除了没有合适的理由下手，还有一个更重要的原因，因为北疆地势本就易守难攻。如今，其他众国虽归附于我，但权力仍是未稳，本可待南北合一，中原稳固，届时炎暑来临，正是天时地利人和之际，攻打北疆可一举胜利！而他这一请命，无疑是破我计划，更是用自己的命来赌。哈哈，可笑的是，我竟允了。”</w:t>
      </w:r>
    </w:p>
    <w:p w14:paraId="619AF09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我的心猛地</w:t>
      </w:r>
      <w:proofErr w:type="gramStart"/>
      <w:r>
        <w:rPr>
          <w:rFonts w:ascii="宋体" w:eastAsia="宋体" w:hAnsi="宋体" w:hint="eastAsia"/>
          <w:sz w:val="24"/>
          <w:szCs w:val="32"/>
        </w:rPr>
        <w:t>一</w:t>
      </w:r>
      <w:proofErr w:type="gramEnd"/>
      <w:r>
        <w:rPr>
          <w:rFonts w:ascii="宋体" w:eastAsia="宋体" w:hAnsi="宋体" w:hint="eastAsia"/>
          <w:sz w:val="24"/>
          <w:szCs w:val="32"/>
        </w:rPr>
        <w:t>痛，安歌，你竟用这个法子！</w:t>
      </w:r>
    </w:p>
    <w:p w14:paraId="100D351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他阴狠的盯着我，慢慢地吐出一口气。</w:t>
      </w:r>
    </w:p>
    <w:p w14:paraId="65BA717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“世人皆言，我善权，他善战，北国没了楚安歌，就是自断臂膀，不错，放在以前，这是真的。可是近年来，我虽信任他，却在暗地培养了些许优秀的将领。他想要派遣众难，图的什么，你以为我不知道么？”</w:t>
      </w:r>
    </w:p>
    <w:p w14:paraId="3C9FF8B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他猛地将一沓纸甩在了我的脸上。</w:t>
      </w:r>
    </w:p>
    <w:p w14:paraId="6014479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“王上什么都知道了？”</w:t>
      </w:r>
    </w:p>
    <w:p w14:paraId="050B228F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“你以为朕是傻子？北国突然进攻北疆，必给众归顺国一个下马威，这无疑是最好的一个方式，让你愚蠢的朝民看清局势了，的确远远胜过你那封纸上谈兵的书信！”</w:t>
      </w:r>
    </w:p>
    <w:p w14:paraId="17396BF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他渐渐的松开了我的颈，手指轻轻的抚摸着刚才</w:t>
      </w:r>
      <w:proofErr w:type="gramStart"/>
      <w:r>
        <w:rPr>
          <w:rFonts w:ascii="宋体" w:eastAsia="宋体" w:hAnsi="宋体" w:hint="eastAsia"/>
          <w:sz w:val="24"/>
          <w:szCs w:val="32"/>
        </w:rPr>
        <w:t>被纸划</w:t>
      </w:r>
      <w:proofErr w:type="gramEnd"/>
      <w:r>
        <w:rPr>
          <w:rFonts w:ascii="宋体" w:eastAsia="宋体" w:hAnsi="宋体" w:hint="eastAsia"/>
          <w:sz w:val="24"/>
          <w:szCs w:val="32"/>
        </w:rPr>
        <w:t>过，余下了一片红的脸颊。</w:t>
      </w:r>
    </w:p>
    <w:p w14:paraId="10F0B0EA" w14:textId="77777777" w:rsidR="00207075" w:rsidRDefault="00000000">
      <w:pPr>
        <w:spacing w:line="360" w:lineRule="auto"/>
        <w:ind w:firstLine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，我承认，我爱你的皮囊，也爱你不同于一般女子的智慧与坚韧。等</w:t>
      </w:r>
      <w:r>
        <w:rPr>
          <w:rFonts w:ascii="宋体" w:eastAsia="宋体" w:hAnsi="宋体" w:hint="eastAsia"/>
          <w:sz w:val="24"/>
          <w:szCs w:val="32"/>
        </w:rPr>
        <w:lastRenderedPageBreak/>
        <w:t>到八荒一统，我可允了安歌之愿，放他离开，但唯独不会放开你。”</w:t>
      </w:r>
    </w:p>
    <w:p w14:paraId="7CBFB8F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他捧起了我的脸，轻轻地吮吸着脸颊的泪珠。</w:t>
      </w:r>
    </w:p>
    <w:p w14:paraId="622842F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“不！您放过我吧！”</w:t>
      </w:r>
    </w:p>
    <w:p w14:paraId="3D9D9FD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独孤璟一震，狠狠地把我甩下了</w:t>
      </w:r>
      <w:proofErr w:type="gramStart"/>
      <w:r>
        <w:rPr>
          <w:rFonts w:ascii="宋体" w:eastAsia="宋体" w:hAnsi="宋体" w:hint="eastAsia"/>
          <w:sz w:val="24"/>
          <w:szCs w:val="32"/>
        </w:rPr>
        <w:t>榻</w:t>
      </w:r>
      <w:proofErr w:type="gramEnd"/>
      <w:r>
        <w:rPr>
          <w:rFonts w:ascii="宋体" w:eastAsia="宋体" w:hAnsi="宋体" w:hint="eastAsia"/>
          <w:sz w:val="24"/>
          <w:szCs w:val="32"/>
        </w:rPr>
        <w:t>。</w:t>
      </w:r>
    </w:p>
    <w:p w14:paraId="63092DE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“传令下去，皇后梁氏，不知廉耻，即可禁足掖庭。”</w:t>
      </w:r>
    </w:p>
    <w:p w14:paraId="7233D9D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“传令下去，李将军即可整兵，三日后出发，</w:t>
      </w:r>
      <w:proofErr w:type="gramStart"/>
      <w:r>
        <w:rPr>
          <w:rFonts w:ascii="宋体" w:eastAsia="宋体" w:hAnsi="宋体" w:hint="eastAsia"/>
          <w:sz w:val="24"/>
          <w:szCs w:val="32"/>
        </w:rPr>
        <w:t>践</w:t>
      </w:r>
      <w:proofErr w:type="gramEnd"/>
      <w:r>
        <w:rPr>
          <w:rFonts w:ascii="宋体" w:eastAsia="宋体" w:hAnsi="宋体" w:hint="eastAsia"/>
          <w:sz w:val="24"/>
          <w:szCs w:val="32"/>
        </w:rPr>
        <w:t>收复南地一事。若南帝反悔，火烧建安……”</w:t>
      </w:r>
    </w:p>
    <w:p w14:paraId="4A396A98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17BB205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八、泪眼问花花不语</w:t>
      </w:r>
    </w:p>
    <w:p w14:paraId="00D54CC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天空又飘起了雪……</w:t>
      </w:r>
    </w:p>
    <w:p w14:paraId="11EF429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“娘娘，又下雪了。”</w:t>
      </w:r>
    </w:p>
    <w:p w14:paraId="22DA5B9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日复一日，不知不觉，已经一年了。</w:t>
      </w:r>
    </w:p>
    <w:p w14:paraId="2DF8B92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一年前，南国得知北国出征北疆，随即赶走突阙使者，举国等待北国军队入驻，顺利归顺，免了战火。</w:t>
      </w:r>
    </w:p>
    <w:p w14:paraId="39E4416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南北合，独孤璟正式称帝。</w:t>
      </w:r>
    </w:p>
    <w:p w14:paraId="04AE1D5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我一直禁足</w:t>
      </w:r>
      <w:proofErr w:type="gramStart"/>
      <w:r>
        <w:rPr>
          <w:rFonts w:ascii="宋体" w:eastAsia="宋体" w:hAnsi="宋体" w:hint="eastAsia"/>
          <w:sz w:val="24"/>
          <w:szCs w:val="32"/>
        </w:rPr>
        <w:t>于这掖庭</w:t>
      </w:r>
      <w:proofErr w:type="gramEnd"/>
      <w:r>
        <w:rPr>
          <w:rFonts w:ascii="宋体" w:eastAsia="宋体" w:hAnsi="宋体" w:hint="eastAsia"/>
          <w:sz w:val="24"/>
          <w:szCs w:val="32"/>
        </w:rPr>
        <w:t>宫里，前朝余孽本不该活着，如此，也是恩赐。</w:t>
      </w:r>
    </w:p>
    <w:p w14:paraId="26A9749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春去冬又来，我日日眺望远方，愿天佑我爱人，保他顺利归来。</w:t>
      </w:r>
    </w:p>
    <w:p w14:paraId="4DE9BB3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独孤璟时常也会来这里坐坐，也会准时离开。</w:t>
      </w:r>
    </w:p>
    <w:p w14:paraId="1ABFECF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“静姝。”</w:t>
      </w:r>
    </w:p>
    <w:p w14:paraId="4FF2C49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他来了，又消瘦了许多。</w:t>
      </w:r>
    </w:p>
    <w:p w14:paraId="2F6C3D7B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，君者，注定孤独么？”</w:t>
      </w:r>
    </w:p>
    <w:p w14:paraId="667F57BF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我暗自揣测这句话，缓缓答道:“陛下，帝王是世上最孤独的人，他们拥有至高无上的权利，可主宰一切，让世间万物皆臣服于他们。可是，得到了太多也意味着会失去一些东西，所以……”</w:t>
      </w:r>
    </w:p>
    <w:p w14:paraId="3E561FD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“所以也注定得不到你的爱么?”</w:t>
      </w:r>
    </w:p>
    <w:p w14:paraId="091052B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一瞬间，我仿佛能听见风雪共舞的声音。</w:t>
      </w:r>
    </w:p>
    <w:p w14:paraId="52415D7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“我想你应该听说了，近来在朝堂上，我一直有释你禁足，封为皇后之意，可那帮庸人皆言你是祸国妖姬，亡国之徒，不可母仪天下，更有甚者，提议赐你一死。你说，怎么办呢？”</w:t>
      </w:r>
    </w:p>
    <w:p w14:paraId="30AB802A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我猛地望向他，见他掀起了嘴角，眼角却尽是杀意。</w:t>
      </w:r>
    </w:p>
    <w:p w14:paraId="3E608E3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我理了理衣袖，微微一笑。</w:t>
      </w:r>
    </w:p>
    <w:p w14:paraId="193DC93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“陛下，我本余孽，愧对先祖，死而无憾。”</w:t>
      </w:r>
    </w:p>
    <w:p w14:paraId="725C79D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他猛地捏住我的脖子。</w:t>
      </w:r>
    </w:p>
    <w:p w14:paraId="60BB6F3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“梁静姝，你以为</w:t>
      </w:r>
      <w:proofErr w:type="gramStart"/>
      <w:r>
        <w:rPr>
          <w:rFonts w:ascii="宋体" w:eastAsia="宋体" w:hAnsi="宋体" w:hint="eastAsia"/>
          <w:sz w:val="24"/>
          <w:szCs w:val="32"/>
        </w:rPr>
        <w:t>朕</w:t>
      </w:r>
      <w:proofErr w:type="gramEnd"/>
      <w:r>
        <w:rPr>
          <w:rFonts w:ascii="宋体" w:eastAsia="宋体" w:hAnsi="宋体" w:hint="eastAsia"/>
          <w:sz w:val="24"/>
          <w:szCs w:val="32"/>
        </w:rPr>
        <w:t>不敢杀了你么？是，朕就是爱你这副皮囊，还有不同于其他女子的聪慧，所以你大可放心，朕不会让你死的，我要和你一起听见楚大将军的死讯，你休想离开</w:t>
      </w:r>
      <w:proofErr w:type="gramStart"/>
      <w:r>
        <w:rPr>
          <w:rFonts w:ascii="宋体" w:eastAsia="宋体" w:hAnsi="宋体" w:hint="eastAsia"/>
          <w:sz w:val="24"/>
          <w:szCs w:val="32"/>
        </w:rPr>
        <w:t>朕</w:t>
      </w:r>
      <w:proofErr w:type="gramEnd"/>
      <w:r>
        <w:rPr>
          <w:rFonts w:ascii="宋体" w:eastAsia="宋体" w:hAnsi="宋体" w:hint="eastAsia"/>
          <w:sz w:val="24"/>
          <w:szCs w:val="32"/>
        </w:rPr>
        <w:t>。”</w:t>
      </w:r>
    </w:p>
    <w:p w14:paraId="11A78FA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心中一阵苦涩，我的长歌……</w:t>
      </w:r>
    </w:p>
    <w:p w14:paraId="643E528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“他不会死的，他是战神！他</w:t>
      </w:r>
      <w:proofErr w:type="gramStart"/>
      <w:r>
        <w:rPr>
          <w:rFonts w:ascii="宋体" w:eastAsia="宋体" w:hAnsi="宋体" w:hint="eastAsia"/>
          <w:sz w:val="24"/>
          <w:szCs w:val="32"/>
        </w:rPr>
        <w:t>若战</w:t>
      </w:r>
      <w:proofErr w:type="gramEnd"/>
      <w:r>
        <w:rPr>
          <w:rFonts w:ascii="宋体" w:eastAsia="宋体" w:hAnsi="宋体" w:hint="eastAsia"/>
          <w:sz w:val="24"/>
          <w:szCs w:val="32"/>
        </w:rPr>
        <w:t>死，还有谁对你忠心耿耿？你的帝业梦也会碎的！”我冷冷的盯着他，却见他站了起来，放声大笑。</w:t>
      </w:r>
    </w:p>
    <w:p w14:paraId="45F1F27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“如今众流汇为一流，权力渐渐稳固，何来帝业梦破碎一说？哦，你是说民心？那你也太小看你的夫君了。”</w:t>
      </w:r>
    </w:p>
    <w:p w14:paraId="6DEFBA1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他轻轻的笑了起来，“静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啊静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，让我们拭目以待，等着他的好消息吧！哦，忘了告诉你，他本姓独孤。帝业漫漫，污浊不堪，兄弟残杀，本就寻常。更何况，你是我的，他休想染指，所以我不允许自己例外！”</w:t>
      </w:r>
    </w:p>
    <w:p w14:paraId="20C3C02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独孤璟走了。</w:t>
      </w:r>
    </w:p>
    <w:p w14:paraId="10B06FD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“噗.....”</w:t>
      </w:r>
    </w:p>
    <w:p w14:paraId="5BC0523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“娘娘!”</w:t>
      </w:r>
    </w:p>
    <w:p w14:paraId="7C1FF00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“安歌！”</w:t>
      </w:r>
    </w:p>
    <w:p w14:paraId="7047749C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我跌倒在地，哭得像个孩子。</w:t>
      </w:r>
    </w:p>
    <w:p w14:paraId="0051767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安歌，生当如来归，死当长相思。</w:t>
      </w:r>
    </w:p>
    <w:p w14:paraId="503B6FF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上穷碧落下黄泉，我总是愿意和你一起的！</w:t>
      </w:r>
    </w:p>
    <w:p w14:paraId="1342B59E" w14:textId="77777777" w:rsidR="00207075" w:rsidRDefault="00207075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</w:p>
    <w:p w14:paraId="013E2553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 w:cs="黑体"/>
          <w:sz w:val="24"/>
          <w:szCs w:val="32"/>
        </w:rPr>
      </w:pPr>
      <w:r>
        <w:rPr>
          <w:rFonts w:ascii="宋体" w:eastAsia="宋体" w:hAnsi="宋体" w:cs="黑体" w:hint="eastAsia"/>
          <w:sz w:val="24"/>
          <w:szCs w:val="32"/>
        </w:rPr>
        <w:t>九、后记</w:t>
      </w:r>
    </w:p>
    <w:p w14:paraId="482A9A1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一年前，初到北疆，彼时塞北大雪纷飞，我不禁想到那个温柔而坚强的江南女子，她一直都想看雪.....</w:t>
      </w:r>
    </w:p>
    <w:p w14:paraId="25668CB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在这冰天雪地，习惯了寒冷的突阙人，在这恶劣天气下的作战突袭，粮草运输都有条不紊。我死守</w:t>
      </w:r>
      <w:proofErr w:type="gramStart"/>
      <w:r>
        <w:rPr>
          <w:rFonts w:ascii="宋体" w:eastAsia="宋体" w:hAnsi="宋体" w:hint="eastAsia"/>
          <w:sz w:val="24"/>
          <w:szCs w:val="32"/>
        </w:rPr>
        <w:t>风域关</w:t>
      </w:r>
      <w:proofErr w:type="gramEnd"/>
      <w:r>
        <w:rPr>
          <w:rFonts w:ascii="宋体" w:eastAsia="宋体" w:hAnsi="宋体" w:hint="eastAsia"/>
          <w:sz w:val="24"/>
          <w:szCs w:val="32"/>
        </w:rPr>
        <w:t>，这里山势险峻，只有靠近</w:t>
      </w:r>
      <w:proofErr w:type="gramStart"/>
      <w:r>
        <w:rPr>
          <w:rFonts w:ascii="宋体" w:eastAsia="宋体" w:hAnsi="宋体" w:hint="eastAsia"/>
          <w:sz w:val="24"/>
          <w:szCs w:val="32"/>
        </w:rPr>
        <w:t>风域城</w:t>
      </w:r>
      <w:proofErr w:type="gramEnd"/>
      <w:r>
        <w:rPr>
          <w:rFonts w:ascii="宋体" w:eastAsia="宋体" w:hAnsi="宋体" w:hint="eastAsia"/>
          <w:sz w:val="24"/>
          <w:szCs w:val="32"/>
        </w:rPr>
        <w:t>的一个隘口，我军将士便在这里布防，居高临下，任由其兵强马壮，也奈何不得。</w:t>
      </w:r>
    </w:p>
    <w:p w14:paraId="6A3159C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一年来，历经大大小小数千战役，突</w:t>
      </w:r>
      <w:proofErr w:type="gramStart"/>
      <w:r>
        <w:rPr>
          <w:rFonts w:ascii="宋体" w:eastAsia="宋体" w:hAnsi="宋体" w:hint="eastAsia"/>
          <w:sz w:val="24"/>
          <w:szCs w:val="32"/>
        </w:rPr>
        <w:t>阙早已</w:t>
      </w:r>
      <w:proofErr w:type="gramEnd"/>
      <w:r>
        <w:rPr>
          <w:rFonts w:ascii="宋体" w:eastAsia="宋体" w:hAnsi="宋体" w:hint="eastAsia"/>
          <w:sz w:val="24"/>
          <w:szCs w:val="32"/>
        </w:rPr>
        <w:t>损兵千万，而我</w:t>
      </w:r>
      <w:proofErr w:type="gramStart"/>
      <w:r>
        <w:rPr>
          <w:rFonts w:ascii="宋体" w:eastAsia="宋体" w:hAnsi="宋体" w:hint="eastAsia"/>
          <w:sz w:val="24"/>
          <w:szCs w:val="32"/>
        </w:rPr>
        <w:t>长鹰军，亦损失</w:t>
      </w:r>
      <w:proofErr w:type="gramEnd"/>
      <w:r>
        <w:rPr>
          <w:rFonts w:ascii="宋体" w:eastAsia="宋体" w:hAnsi="宋体" w:hint="eastAsia"/>
          <w:sz w:val="24"/>
          <w:szCs w:val="32"/>
        </w:rPr>
        <w:t>了众多兄弟，粮草也渐渐耗完了。</w:t>
      </w:r>
    </w:p>
    <w:p w14:paraId="024D95C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所幸恰逢</w:t>
      </w:r>
      <w:proofErr w:type="gramStart"/>
      <w:r>
        <w:rPr>
          <w:rFonts w:ascii="宋体" w:eastAsia="宋体" w:hAnsi="宋体" w:hint="eastAsia"/>
          <w:sz w:val="24"/>
          <w:szCs w:val="32"/>
        </w:rPr>
        <w:t>大雪最</w:t>
      </w:r>
      <w:proofErr w:type="gramEnd"/>
      <w:r>
        <w:rPr>
          <w:rFonts w:ascii="宋体" w:eastAsia="宋体" w:hAnsi="宋体" w:hint="eastAsia"/>
          <w:sz w:val="24"/>
          <w:szCs w:val="32"/>
        </w:rPr>
        <w:t>坚硬之时，我深夜探讨，借势一举歼灭突阙残兵，但这却是一个豪赌，因为我们稍有不慎，亦会全军葬在这里。</w:t>
      </w:r>
    </w:p>
    <w:p w14:paraId="75772058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战争开始前，我</w:t>
      </w:r>
      <w:proofErr w:type="gramStart"/>
      <w:r>
        <w:rPr>
          <w:rFonts w:ascii="宋体" w:eastAsia="宋体" w:hAnsi="宋体" w:hint="eastAsia"/>
          <w:sz w:val="24"/>
          <w:szCs w:val="32"/>
        </w:rPr>
        <w:t>命全体</w:t>
      </w:r>
      <w:proofErr w:type="gramEnd"/>
      <w:r>
        <w:rPr>
          <w:rFonts w:ascii="宋体" w:eastAsia="宋体" w:hAnsi="宋体" w:hint="eastAsia"/>
          <w:sz w:val="24"/>
          <w:szCs w:val="32"/>
        </w:rPr>
        <w:t>将士，东南而誓，纵使黄沙白骨，也要守我北国百岁无忧！而我，只期待着胜利回朝，归还兵符，以永世逐出皇家，不得回朝的誓言，来换取自己与心爱之人的自由。</w:t>
      </w:r>
    </w:p>
    <w:p w14:paraId="7620CD4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赤血染红了那纯白之地，我们终是胜了。</w:t>
      </w:r>
    </w:p>
    <w:p w14:paraId="636EF5C7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这天下，真</w:t>
      </w:r>
      <w:proofErr w:type="gramStart"/>
      <w:r>
        <w:rPr>
          <w:rFonts w:ascii="宋体" w:eastAsia="宋体" w:hAnsi="宋体" w:hint="eastAsia"/>
          <w:sz w:val="24"/>
          <w:szCs w:val="32"/>
        </w:rPr>
        <w:t>真正</w:t>
      </w:r>
      <w:proofErr w:type="gramEnd"/>
      <w:r>
        <w:rPr>
          <w:rFonts w:ascii="宋体" w:eastAsia="宋体" w:hAnsi="宋体" w:hint="eastAsia"/>
          <w:sz w:val="24"/>
          <w:szCs w:val="32"/>
        </w:rPr>
        <w:t>正的迎来了一统！</w:t>
      </w:r>
    </w:p>
    <w:p w14:paraId="32D7B1E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我的心中，仍是惦念着那日日</w:t>
      </w:r>
      <w:proofErr w:type="gramStart"/>
      <w:r>
        <w:rPr>
          <w:rFonts w:ascii="宋体" w:eastAsia="宋体" w:hAnsi="宋体" w:hint="eastAsia"/>
          <w:sz w:val="24"/>
          <w:szCs w:val="32"/>
        </w:rPr>
        <w:t>叨着</w:t>
      </w:r>
      <w:proofErr w:type="gramEnd"/>
      <w:r>
        <w:rPr>
          <w:rFonts w:ascii="宋体" w:eastAsia="宋体" w:hAnsi="宋体" w:hint="eastAsia"/>
          <w:sz w:val="24"/>
          <w:szCs w:val="32"/>
        </w:rPr>
        <w:t>自由的姑娘。</w:t>
      </w:r>
    </w:p>
    <w:p w14:paraId="17D1BAC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“黑鹰军听令，即可回朝！”</w:t>
      </w:r>
    </w:p>
    <w:p w14:paraId="63F60F9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我骑马转身，脑海中皆是她的样子。</w:t>
      </w:r>
    </w:p>
    <w:p w14:paraId="71C03A3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我的姑娘，我好像从未</w:t>
      </w:r>
      <w:proofErr w:type="gramStart"/>
      <w:r>
        <w:rPr>
          <w:rFonts w:ascii="宋体" w:eastAsia="宋体" w:hAnsi="宋体" w:hint="eastAsia"/>
          <w:sz w:val="24"/>
          <w:szCs w:val="32"/>
        </w:rPr>
        <w:t>对您表过</w:t>
      </w:r>
      <w:proofErr w:type="gramEnd"/>
      <w:r>
        <w:rPr>
          <w:rFonts w:ascii="宋体" w:eastAsia="宋体" w:hAnsi="宋体" w:hint="eastAsia"/>
          <w:sz w:val="24"/>
          <w:szCs w:val="32"/>
        </w:rPr>
        <w:t>心意……</w:t>
      </w:r>
    </w:p>
    <w:p w14:paraId="76872D11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“将军！”</w:t>
      </w:r>
    </w:p>
    <w:p w14:paraId="3AD8EF9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箭矢没入身体的那一刹，我不禁有点苦涩。</w:t>
      </w:r>
    </w:p>
    <w:p w14:paraId="2F6B7A6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为母之命，辅佐皇兄，自小便掩人耳目，混于难民之中。长大后，一步一步成为护国将军，只愿四海一统，八荒平和，百姓安乐。</w:t>
      </w:r>
    </w:p>
    <w:p w14:paraId="49436409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当年从不惧死。</w:t>
      </w:r>
    </w:p>
    <w:p w14:paraId="396183F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如今，我只想活。</w:t>
      </w:r>
    </w:p>
    <w:p w14:paraId="6D105446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我看见，黑色的血不停地从胸口流出，与身下那一片雪白交融在一起。</w:t>
      </w:r>
    </w:p>
    <w:p w14:paraId="267DEE74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漫天雪花纷飞，隐隐约约间，我仿佛忆起了那张最美的容颜……</w:t>
      </w:r>
    </w:p>
    <w:p w14:paraId="483196B5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见她出尘一笑，见她入我怀抱……</w:t>
      </w:r>
    </w:p>
    <w:p w14:paraId="316F6AEE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闭上眼的那一刻，有风轻轻地拂来。</w:t>
      </w:r>
    </w:p>
    <w:p w14:paraId="1A6609C0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一生戎马，观万千光景，原来平生之幸，不过是遇见了你。</w:t>
      </w:r>
    </w:p>
    <w:p w14:paraId="5790C3B2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静</w:t>
      </w:r>
      <w:proofErr w:type="gramStart"/>
      <w:r>
        <w:rPr>
          <w:rFonts w:ascii="宋体" w:eastAsia="宋体" w:hAnsi="宋体" w:hint="eastAsia"/>
          <w:sz w:val="24"/>
          <w:szCs w:val="32"/>
        </w:rPr>
        <w:t>姝</w:t>
      </w:r>
      <w:proofErr w:type="gramEnd"/>
      <w:r>
        <w:rPr>
          <w:rFonts w:ascii="宋体" w:eastAsia="宋体" w:hAnsi="宋体" w:hint="eastAsia"/>
          <w:sz w:val="24"/>
          <w:szCs w:val="32"/>
        </w:rPr>
        <w:t>，我的爱人！</w:t>
      </w:r>
    </w:p>
    <w:p w14:paraId="67B05F4D" w14:textId="77777777" w:rsidR="00207075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对不起，我还是负了你。</w:t>
      </w:r>
    </w:p>
    <w:p w14:paraId="66D7F113" w14:textId="2E86957A" w:rsidR="00207075" w:rsidRPr="00344AD8" w:rsidRDefault="0000000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若能重来，</w:t>
      </w:r>
      <w:proofErr w:type="gramStart"/>
      <w:r>
        <w:rPr>
          <w:rFonts w:ascii="宋体" w:eastAsia="宋体" w:hAnsi="宋体" w:hint="eastAsia"/>
          <w:sz w:val="24"/>
          <w:szCs w:val="32"/>
        </w:rPr>
        <w:t>在那拥你</w:t>
      </w:r>
      <w:proofErr w:type="gramEnd"/>
      <w:r>
        <w:rPr>
          <w:rFonts w:ascii="宋体" w:eastAsia="宋体" w:hAnsi="宋体" w:hint="eastAsia"/>
          <w:sz w:val="24"/>
          <w:szCs w:val="32"/>
        </w:rPr>
        <w:t>入怀的初见，我定不顾一切，带你离开！</w:t>
      </w:r>
    </w:p>
    <w:sectPr w:rsidR="00207075" w:rsidRPr="0034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D60C" w14:textId="77777777" w:rsidR="00B304E9" w:rsidRDefault="00B304E9" w:rsidP="00344AD8">
      <w:r>
        <w:separator/>
      </w:r>
    </w:p>
  </w:endnote>
  <w:endnote w:type="continuationSeparator" w:id="0">
    <w:p w14:paraId="76E43415" w14:textId="77777777" w:rsidR="00B304E9" w:rsidRDefault="00B304E9" w:rsidP="0034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4443" w14:textId="77777777" w:rsidR="00B304E9" w:rsidRDefault="00B304E9" w:rsidP="00344AD8">
      <w:r>
        <w:separator/>
      </w:r>
    </w:p>
  </w:footnote>
  <w:footnote w:type="continuationSeparator" w:id="0">
    <w:p w14:paraId="13821EF5" w14:textId="77777777" w:rsidR="00B304E9" w:rsidRDefault="00B304E9" w:rsidP="00344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BBD1"/>
    <w:multiLevelType w:val="singleLevel"/>
    <w:tmpl w:val="5647BBD1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7412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D2C17F9"/>
    <w:rsid w:val="00207075"/>
    <w:rsid w:val="00344AD8"/>
    <w:rsid w:val="005E37AB"/>
    <w:rsid w:val="00712D9A"/>
    <w:rsid w:val="00820DD5"/>
    <w:rsid w:val="00B304E9"/>
    <w:rsid w:val="0A93341B"/>
    <w:rsid w:val="0AAA078D"/>
    <w:rsid w:val="0B4E1391"/>
    <w:rsid w:val="17A00ADC"/>
    <w:rsid w:val="298B76F1"/>
    <w:rsid w:val="3FB71F9A"/>
    <w:rsid w:val="43824273"/>
    <w:rsid w:val="46EC4668"/>
    <w:rsid w:val="4836000C"/>
    <w:rsid w:val="4A6318BC"/>
    <w:rsid w:val="50784F18"/>
    <w:rsid w:val="55C77928"/>
    <w:rsid w:val="5CBA1050"/>
    <w:rsid w:val="5CDD467C"/>
    <w:rsid w:val="6D2C17F9"/>
    <w:rsid w:val="6D535020"/>
    <w:rsid w:val="6E072CDD"/>
    <w:rsid w:val="749D7857"/>
    <w:rsid w:val="7F36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4F4D8"/>
  <w15:docId w15:val="{96D9B8D7-61BA-4D75-96A5-2A284B4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A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</TotalTime>
  <Pages>17</Pages>
  <Words>1598</Words>
  <Characters>9113</Characters>
  <Application>Microsoft Office Word</Application>
  <DocSecurity>0</DocSecurity>
  <Lines>75</Lines>
  <Paragraphs>21</Paragraphs>
  <ScaleCrop>false</ScaleCrop>
  <Company>Microsoft</Company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江城子Jxq</dc:creator>
  <cp:lastModifiedBy>Boat</cp:lastModifiedBy>
  <cp:revision>3</cp:revision>
  <dcterms:created xsi:type="dcterms:W3CDTF">2018-08-09T06:46:00Z</dcterms:created>
  <dcterms:modified xsi:type="dcterms:W3CDTF">2023-11-23T09:56:00Z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